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CEA" w14:textId="362A4ED1" w:rsidR="000B536F" w:rsidRDefault="003C6390" w:rsidP="003C6390">
      <w:pPr>
        <w:pStyle w:val="Title"/>
      </w:pPr>
      <w:r>
        <w:t xml:space="preserve">     Chilli chicken</w:t>
      </w:r>
    </w:p>
    <w:p w14:paraId="101E7A46" w14:textId="7C459ACE" w:rsidR="003C6390" w:rsidRDefault="003C6390" w:rsidP="003C6390">
      <w:pPr>
        <w:pStyle w:val="Title"/>
      </w:pPr>
    </w:p>
    <w:p w14:paraId="1550C6B3" w14:textId="533EFAB0" w:rsidR="003C6390" w:rsidRDefault="003C6390" w:rsidP="003C6390">
      <w:pPr>
        <w:pStyle w:val="Title"/>
        <w:rPr>
          <w:sz w:val="32"/>
          <w:szCs w:val="32"/>
        </w:rPr>
      </w:pPr>
      <w:r>
        <w:rPr>
          <w:sz w:val="32"/>
          <w:szCs w:val="32"/>
        </w:rPr>
        <w:t>INGREDIENTS:</w:t>
      </w:r>
    </w:p>
    <w:p w14:paraId="486E9CD9" w14:textId="1F985E6A" w:rsidR="003C6390" w:rsidRDefault="003C6390" w:rsidP="00A63573">
      <w:pPr>
        <w:pStyle w:val="Title"/>
        <w:ind w:left="360"/>
        <w:rPr>
          <w:sz w:val="32"/>
          <w:szCs w:val="32"/>
        </w:rPr>
      </w:pPr>
      <w:r>
        <w:rPr>
          <w:sz w:val="32"/>
          <w:szCs w:val="32"/>
        </w:rPr>
        <w:t>Chicken</w:t>
      </w:r>
      <w:r w:rsidR="00A63573">
        <w:rPr>
          <w:sz w:val="32"/>
          <w:szCs w:val="32"/>
        </w:rPr>
        <w:t xml:space="preserve">, </w:t>
      </w:r>
      <w:r>
        <w:rPr>
          <w:sz w:val="32"/>
          <w:szCs w:val="32"/>
        </w:rPr>
        <w:t>Soya sauce</w:t>
      </w:r>
      <w:r w:rsidR="00A63573">
        <w:rPr>
          <w:sz w:val="32"/>
          <w:szCs w:val="32"/>
        </w:rPr>
        <w:t xml:space="preserve">, </w:t>
      </w:r>
      <w:r>
        <w:rPr>
          <w:sz w:val="32"/>
          <w:szCs w:val="32"/>
        </w:rPr>
        <w:t>Chilli sauce</w:t>
      </w:r>
      <w:r w:rsidR="00A63573">
        <w:rPr>
          <w:sz w:val="32"/>
          <w:szCs w:val="32"/>
        </w:rPr>
        <w:t xml:space="preserve">, </w:t>
      </w:r>
      <w:r>
        <w:rPr>
          <w:sz w:val="32"/>
          <w:szCs w:val="32"/>
        </w:rPr>
        <w:t>Ketchup</w:t>
      </w:r>
      <w:r w:rsidR="00A63573">
        <w:rPr>
          <w:sz w:val="32"/>
          <w:szCs w:val="32"/>
        </w:rPr>
        <w:t xml:space="preserve">, </w:t>
      </w:r>
      <w:r>
        <w:rPr>
          <w:sz w:val="32"/>
          <w:szCs w:val="32"/>
        </w:rPr>
        <w:t>Capsicum</w:t>
      </w:r>
    </w:p>
    <w:p w14:paraId="718A9DED" w14:textId="0238A1F6" w:rsidR="003C6390" w:rsidRDefault="003C6390" w:rsidP="00A63573">
      <w:pPr>
        <w:pStyle w:val="Title"/>
        <w:ind w:left="360"/>
        <w:rPr>
          <w:sz w:val="32"/>
          <w:szCs w:val="32"/>
        </w:rPr>
      </w:pPr>
      <w:r>
        <w:rPr>
          <w:sz w:val="32"/>
          <w:szCs w:val="32"/>
        </w:rPr>
        <w:t>Onion</w:t>
      </w:r>
      <w:r w:rsidR="00A63573">
        <w:rPr>
          <w:sz w:val="32"/>
          <w:szCs w:val="32"/>
        </w:rPr>
        <w:t xml:space="preserve">, </w:t>
      </w:r>
      <w:r>
        <w:rPr>
          <w:sz w:val="32"/>
          <w:szCs w:val="32"/>
        </w:rPr>
        <w:t>Egg</w:t>
      </w:r>
      <w:r w:rsidR="00A63573">
        <w:rPr>
          <w:sz w:val="32"/>
          <w:szCs w:val="32"/>
        </w:rPr>
        <w:t xml:space="preserve">, </w:t>
      </w:r>
      <w:r>
        <w:rPr>
          <w:sz w:val="32"/>
          <w:szCs w:val="32"/>
        </w:rPr>
        <w:t>Pepper powder</w:t>
      </w:r>
      <w:r w:rsidR="00A63573">
        <w:rPr>
          <w:sz w:val="32"/>
          <w:szCs w:val="32"/>
        </w:rPr>
        <w:t xml:space="preserve">, </w:t>
      </w:r>
      <w:r>
        <w:rPr>
          <w:sz w:val="32"/>
          <w:szCs w:val="32"/>
        </w:rPr>
        <w:t>Chilli powder</w:t>
      </w:r>
      <w:r w:rsidR="00A63573">
        <w:rPr>
          <w:sz w:val="32"/>
          <w:szCs w:val="32"/>
        </w:rPr>
        <w:t>, Vinegar,</w:t>
      </w:r>
    </w:p>
    <w:p w14:paraId="1F85FEA2" w14:textId="2A711356" w:rsidR="00A63573" w:rsidRDefault="00A63573" w:rsidP="00A63573">
      <w:pPr>
        <w:pStyle w:val="Title"/>
        <w:ind w:left="360"/>
        <w:rPr>
          <w:sz w:val="32"/>
          <w:szCs w:val="32"/>
        </w:rPr>
      </w:pPr>
      <w:r>
        <w:rPr>
          <w:sz w:val="32"/>
          <w:szCs w:val="32"/>
        </w:rPr>
        <w:t>Corn flour, Sugar, Garlic, Green chilli, Salt, Oil.</w:t>
      </w:r>
    </w:p>
    <w:p w14:paraId="4EFF9804" w14:textId="3E77C01F" w:rsidR="00A63573" w:rsidRDefault="00A63573" w:rsidP="00A63573">
      <w:pPr>
        <w:pStyle w:val="Title"/>
        <w:ind w:left="360"/>
        <w:rPr>
          <w:sz w:val="32"/>
          <w:szCs w:val="32"/>
        </w:rPr>
      </w:pPr>
    </w:p>
    <w:p w14:paraId="131249F8" w14:textId="3FAC675E" w:rsidR="00A63573" w:rsidRDefault="00A63573" w:rsidP="00A63573">
      <w:pPr>
        <w:pStyle w:val="Title"/>
        <w:ind w:left="360"/>
        <w:rPr>
          <w:sz w:val="32"/>
          <w:szCs w:val="32"/>
        </w:rPr>
      </w:pPr>
    </w:p>
    <w:p w14:paraId="5406446F" w14:textId="0F0694BB" w:rsidR="00A63573" w:rsidRDefault="00A63573" w:rsidP="00A63573">
      <w:pPr>
        <w:pStyle w:val="Title"/>
        <w:ind w:left="360"/>
        <w:rPr>
          <w:sz w:val="32"/>
          <w:szCs w:val="32"/>
        </w:rPr>
      </w:pPr>
      <w:r>
        <w:rPr>
          <w:sz w:val="32"/>
          <w:szCs w:val="32"/>
        </w:rPr>
        <w:t>NUTRIENTS:</w:t>
      </w:r>
    </w:p>
    <w:p w14:paraId="0C58CEEA" w14:textId="22689A3E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00B42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13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g</w:t>
      </w:r>
    </w:p>
    <w:p w14:paraId="46068F3F" w14:textId="21F1F386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Dietary Fiber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2g</w:t>
      </w:r>
    </w:p>
    <w:p w14:paraId="04B22C1F" w14:textId="5A181B98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Sugar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4g</w:t>
      </w:r>
    </w:p>
    <w:p w14:paraId="425358A2" w14:textId="0D950F62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00B42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8g</w:t>
      </w:r>
    </w:p>
    <w:p w14:paraId="127C219C" w14:textId="3F6835DD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2g</w:t>
      </w:r>
    </w:p>
    <w:p w14:paraId="3F222095" w14:textId="1D7D4974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Polyunsaturated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0g</w:t>
      </w:r>
    </w:p>
    <w:p w14:paraId="40F7CB1D" w14:textId="76269FAA" w:rsidR="00700B42" w:rsidRPr="00700B42" w:rsidRDefault="00700B42" w:rsidP="00700B4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00B42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16g</w:t>
      </w:r>
    </w:p>
    <w:p w14:paraId="7D37E6BB" w14:textId="1B9A8E48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Sodium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240mg</w:t>
      </w:r>
    </w:p>
    <w:p w14:paraId="649B93E9" w14:textId="641775E0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Potassium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444mg</w:t>
      </w:r>
    </w:p>
    <w:p w14:paraId="3F8634C6" w14:textId="0449D147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Cholesterol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63mg</w:t>
      </w:r>
    </w:p>
    <w:p w14:paraId="1AA375AF" w14:textId="0968E176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Vitamin A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18%</w:t>
      </w:r>
    </w:p>
    <w:p w14:paraId="0BE687AE" w14:textId="0CAA025F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Vitamin C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74%</w:t>
      </w:r>
    </w:p>
    <w:p w14:paraId="25EFCE2B" w14:textId="159DBBD7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Calcium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6%</w:t>
      </w:r>
    </w:p>
    <w:p w14:paraId="7BC504AF" w14:textId="52B23452" w:rsidR="00700B42" w:rsidRPr="00700B42" w:rsidRDefault="00700B42" w:rsidP="00700B42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Iron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--------------------------------------------------------------------------------------------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1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>2</w:t>
      </w:r>
      <w:r w:rsidRPr="00700B42">
        <w:rPr>
          <w:rFonts w:ascii="Helvetica" w:eastAsia="Times New Roman" w:hAnsi="Helvetica" w:cs="Times New Roman"/>
          <w:color w:val="616161"/>
          <w:lang w:val="en-IN" w:eastAsia="en-IN"/>
        </w:rPr>
        <w:t>%</w:t>
      </w:r>
    </w:p>
    <w:p w14:paraId="0A848DAC" w14:textId="198E1B30" w:rsidR="00A63573" w:rsidRDefault="00A63573" w:rsidP="00A63573">
      <w:pPr>
        <w:pStyle w:val="Title"/>
        <w:ind w:left="360"/>
        <w:rPr>
          <w:sz w:val="32"/>
          <w:szCs w:val="32"/>
        </w:rPr>
      </w:pPr>
    </w:p>
    <w:p w14:paraId="7E69EED0" w14:textId="52E52764" w:rsidR="00700B42" w:rsidRDefault="00700B42" w:rsidP="00700B42">
      <w:pPr>
        <w:pStyle w:val="Title"/>
      </w:pPr>
      <w:r>
        <w:lastRenderedPageBreak/>
        <w:t xml:space="preserve">      TANDOORI</w:t>
      </w:r>
    </w:p>
    <w:p w14:paraId="3C250151" w14:textId="72B06008" w:rsidR="00700B42" w:rsidRPr="00700B42" w:rsidRDefault="00700B42" w:rsidP="00700B42"/>
    <w:p w14:paraId="73610A6A" w14:textId="6CD979EB" w:rsidR="00700B42" w:rsidRPr="00700B42" w:rsidRDefault="00700B42" w:rsidP="00700B42">
      <w:pPr>
        <w:rPr>
          <w:rFonts w:asciiTheme="majorHAnsi" w:eastAsiaTheme="majorEastAsia" w:hAnsiTheme="majorHAnsi" w:cstheme="majorBidi"/>
          <w:kern w:val="28"/>
          <w:sz w:val="40"/>
          <w:szCs w:val="40"/>
        </w:rPr>
      </w:pPr>
    </w:p>
    <w:p w14:paraId="0839F238" w14:textId="73CD3ABF" w:rsidR="000876C8" w:rsidRDefault="000876C8" w:rsidP="00700B42">
      <w:pPr>
        <w:rPr>
          <w:sz w:val="32"/>
          <w:szCs w:val="32"/>
        </w:rPr>
      </w:pPr>
      <w:r>
        <w:rPr>
          <w:sz w:val="32"/>
          <w:szCs w:val="32"/>
        </w:rPr>
        <w:t>INGREDIENTS:</w:t>
      </w:r>
    </w:p>
    <w:p w14:paraId="7EFA69EE" w14:textId="77777777" w:rsidR="000876C8" w:rsidRDefault="000876C8" w:rsidP="00700B42">
      <w:pPr>
        <w:rPr>
          <w:sz w:val="32"/>
          <w:szCs w:val="32"/>
        </w:rPr>
      </w:pPr>
      <w:r>
        <w:rPr>
          <w:sz w:val="32"/>
          <w:szCs w:val="32"/>
        </w:rPr>
        <w:t>Chicken, Curd, Garam masala, Coriander powder, Pepper powder, Turmeric, Chili powder, Ginger garlic paste, Kasuri methi, lemon juice, oil, salt, Butter, Ghee, Charcoal.</w:t>
      </w:r>
    </w:p>
    <w:p w14:paraId="203F86EA" w14:textId="77777777" w:rsidR="000876C8" w:rsidRDefault="000876C8" w:rsidP="00700B42">
      <w:pPr>
        <w:rPr>
          <w:sz w:val="32"/>
          <w:szCs w:val="32"/>
        </w:rPr>
      </w:pPr>
    </w:p>
    <w:p w14:paraId="31FDD747" w14:textId="77777777" w:rsidR="000876C8" w:rsidRDefault="000876C8" w:rsidP="00700B42">
      <w:pPr>
        <w:rPr>
          <w:sz w:val="32"/>
          <w:szCs w:val="32"/>
        </w:rPr>
      </w:pPr>
      <w:r>
        <w:rPr>
          <w:sz w:val="32"/>
          <w:szCs w:val="32"/>
        </w:rPr>
        <w:t>NUTRIENTS:</w:t>
      </w:r>
    </w:p>
    <w:p w14:paraId="786FE795" w14:textId="3CB0B227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ED6E91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--------------------------------------------------------------------------------------------1</w:t>
      </w:r>
      <w:r w:rsidRPr="00ED6E91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1g</w:t>
      </w:r>
    </w:p>
    <w:p w14:paraId="78142926" w14:textId="599BE772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Dietary Fiber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2g</w:t>
      </w:r>
    </w:p>
    <w:p w14:paraId="387B97E8" w14:textId="0F7B6A04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Sugar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1g</w:t>
      </w:r>
    </w:p>
    <w:p w14:paraId="787F77EB" w14:textId="35CD189A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ED6E91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2g</w:t>
      </w:r>
    </w:p>
    <w:p w14:paraId="4D286E01" w14:textId="368CFBD4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0g</w:t>
      </w:r>
    </w:p>
    <w:p w14:paraId="2310EB1D" w14:textId="241DD7AD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Polyunsaturated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0g</w:t>
      </w:r>
    </w:p>
    <w:p w14:paraId="3A984C9B" w14:textId="5692A7E4" w:rsidR="00ED6E91" w:rsidRPr="00ED6E91" w:rsidRDefault="00ED6E91" w:rsidP="00ED6E91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ED6E91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10g</w:t>
      </w:r>
    </w:p>
    <w:p w14:paraId="7FBFB889" w14:textId="40664558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Sodium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46mg</w:t>
      </w:r>
    </w:p>
    <w:p w14:paraId="791764FD" w14:textId="239F5445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Potassium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0mg</w:t>
      </w:r>
    </w:p>
    <w:p w14:paraId="118A3C9E" w14:textId="486BE4B6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Cholesterol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0mg</w:t>
      </w:r>
    </w:p>
    <w:p w14:paraId="7F4432DD" w14:textId="49F46DA5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Vitamin A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766054B3" w14:textId="62BA914B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Vitamin C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689E4026" w14:textId="1053923A" w:rsidR="00ED6E91" w:rsidRP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Calcium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1A0FEC04" w14:textId="52EDD088" w:rsid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Iron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------------------------------------------------------------------------------------------------</w:t>
      </w:r>
      <w:r w:rsidRPr="00ED6E91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0865D956" w14:textId="464F693F" w:rsidR="00ED6E91" w:rsidRDefault="00ED6E91" w:rsidP="00ED6E91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6F8567C8" w14:textId="6D5350CC" w:rsidR="00ED6E91" w:rsidRPr="00ED6E91" w:rsidRDefault="00ED6E91" w:rsidP="00ED6E91">
      <w:pPr>
        <w:pStyle w:val="Title"/>
        <w:rPr>
          <w:lang w:val="en-IN" w:eastAsia="en-IN"/>
        </w:rPr>
      </w:pPr>
      <w:r>
        <w:rPr>
          <w:lang w:val="en-IN" w:eastAsia="en-IN"/>
        </w:rPr>
        <w:lastRenderedPageBreak/>
        <w:t xml:space="preserve">      SHAWARMA</w:t>
      </w:r>
    </w:p>
    <w:p w14:paraId="534EAB08" w14:textId="77777777" w:rsidR="00ED6E91" w:rsidRDefault="000876C8" w:rsidP="00700B4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35399EA" w14:textId="0C043E2E" w:rsidR="000876C8" w:rsidRDefault="00ED6E91" w:rsidP="00700B42">
      <w:pPr>
        <w:rPr>
          <w:sz w:val="32"/>
          <w:szCs w:val="32"/>
        </w:rPr>
      </w:pPr>
      <w:r>
        <w:rPr>
          <w:sz w:val="32"/>
          <w:szCs w:val="32"/>
        </w:rPr>
        <w:t>INGREDIENTS:</w:t>
      </w:r>
      <w:r w:rsidR="000876C8">
        <w:rPr>
          <w:sz w:val="32"/>
          <w:szCs w:val="32"/>
        </w:rPr>
        <w:t xml:space="preserve"> </w:t>
      </w:r>
    </w:p>
    <w:p w14:paraId="19D2303F" w14:textId="511F308A" w:rsidR="00ED6E91" w:rsidRDefault="00840E50" w:rsidP="00700B42">
      <w:pPr>
        <w:rPr>
          <w:sz w:val="32"/>
          <w:szCs w:val="32"/>
        </w:rPr>
      </w:pPr>
      <w:r>
        <w:rPr>
          <w:sz w:val="32"/>
          <w:szCs w:val="32"/>
        </w:rPr>
        <w:t xml:space="preserve">Chicken(or)vegetables, Garlic, olive oil, chilli powder, </w:t>
      </w:r>
    </w:p>
    <w:p w14:paraId="34960C6E" w14:textId="5CEF789E" w:rsidR="00840E50" w:rsidRDefault="00840E50" w:rsidP="00700B42">
      <w:pPr>
        <w:rPr>
          <w:sz w:val="32"/>
          <w:szCs w:val="32"/>
        </w:rPr>
      </w:pPr>
      <w:r>
        <w:rPr>
          <w:sz w:val="32"/>
          <w:szCs w:val="32"/>
        </w:rPr>
        <w:t>Cumin powder, spice powder, Turmeric, cinnamon powder, yogurt, lemon juice, salt, pepper, pitta, onion.</w:t>
      </w:r>
    </w:p>
    <w:p w14:paraId="69F32B39" w14:textId="30CE2424" w:rsidR="00840E50" w:rsidRDefault="00840E50" w:rsidP="00700B42">
      <w:pPr>
        <w:rPr>
          <w:sz w:val="32"/>
          <w:szCs w:val="32"/>
        </w:rPr>
      </w:pPr>
    </w:p>
    <w:p w14:paraId="6F4D4B46" w14:textId="3003A093" w:rsidR="00840E50" w:rsidRDefault="00840E50" w:rsidP="00700B42">
      <w:pPr>
        <w:rPr>
          <w:sz w:val="32"/>
          <w:szCs w:val="32"/>
        </w:rPr>
      </w:pPr>
      <w:r>
        <w:rPr>
          <w:sz w:val="32"/>
          <w:szCs w:val="32"/>
        </w:rPr>
        <w:t>NUTRIENTS:</w:t>
      </w:r>
    </w:p>
    <w:p w14:paraId="19789DF4" w14:textId="5980C1CF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840E50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50g</w:t>
      </w:r>
    </w:p>
    <w:p w14:paraId="43506B8A" w14:textId="5B369843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Dietary Fiber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>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g</w:t>
      </w:r>
    </w:p>
    <w:p w14:paraId="7F3A550F" w14:textId="571F0DB6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Sugar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3g</w:t>
      </w:r>
    </w:p>
    <w:p w14:paraId="7BDE2F09" w14:textId="5B8E0522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840E50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18g</w:t>
      </w:r>
    </w:p>
    <w:p w14:paraId="15BF5F96" w14:textId="74C94AA1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--g</w:t>
      </w:r>
    </w:p>
    <w:p w14:paraId="69C2C5F2" w14:textId="34337A3B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Polyunsaturated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--g</w:t>
      </w:r>
    </w:p>
    <w:p w14:paraId="191C294C" w14:textId="74015A88" w:rsidR="00840E50" w:rsidRPr="00840E50" w:rsidRDefault="00840E50" w:rsidP="00840E50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840E50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55g</w:t>
      </w:r>
    </w:p>
    <w:p w14:paraId="6869005B" w14:textId="3AF73FD5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Sodium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980mg</w:t>
      </w:r>
    </w:p>
    <w:p w14:paraId="1F3F824B" w14:textId="54E100E8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Potassium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--mg</w:t>
      </w:r>
    </w:p>
    <w:p w14:paraId="62764BEA" w14:textId="2A21723D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Cholesterol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--mg</w:t>
      </w:r>
    </w:p>
    <w:p w14:paraId="6F4B3396" w14:textId="27DC71FD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Vitamin A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--%</w:t>
      </w:r>
    </w:p>
    <w:p w14:paraId="3306EAB1" w14:textId="138DD37F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Vitamin C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--%</w:t>
      </w:r>
    </w:p>
    <w:p w14:paraId="2B66630A" w14:textId="39BCC699" w:rsidR="00840E50" w:rsidRP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Calcium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--%</w:t>
      </w:r>
    </w:p>
    <w:p w14:paraId="11F24F34" w14:textId="18D9F8AD" w:rsid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Iron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--------------------------------------------------------------------------------------------</w:t>
      </w:r>
      <w:r w:rsidRPr="00840E50">
        <w:rPr>
          <w:rFonts w:ascii="Helvetica" w:eastAsia="Times New Roman" w:hAnsi="Helvetica" w:cs="Times New Roman"/>
          <w:color w:val="616161"/>
          <w:lang w:val="en-IN" w:eastAsia="en-IN"/>
        </w:rPr>
        <w:t>--%</w:t>
      </w:r>
    </w:p>
    <w:p w14:paraId="7D25B7CC" w14:textId="2B08FABB" w:rsid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1287A7E3" w14:textId="79405BAB" w:rsid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3509B5C5" w14:textId="508F09C7" w:rsid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1A76EE83" w14:textId="5FA8DB8C" w:rsidR="00840E50" w:rsidRDefault="00840E50" w:rsidP="00840E50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6BFB8065" w14:textId="37694A36" w:rsidR="00840E50" w:rsidRPr="00840E50" w:rsidRDefault="00840E50" w:rsidP="00840E50">
      <w:pPr>
        <w:pStyle w:val="Title"/>
        <w:rPr>
          <w:lang w:val="en-IN" w:eastAsia="en-IN"/>
        </w:rPr>
      </w:pPr>
      <w:r>
        <w:rPr>
          <w:lang w:val="en-IN" w:eastAsia="en-IN"/>
        </w:rPr>
        <w:lastRenderedPageBreak/>
        <w:t xml:space="preserve">  FRENCH FRIES</w:t>
      </w:r>
    </w:p>
    <w:p w14:paraId="1634049E" w14:textId="5D50C778" w:rsidR="00840E50" w:rsidRDefault="00840E50" w:rsidP="00700B42">
      <w:pPr>
        <w:rPr>
          <w:sz w:val="32"/>
          <w:szCs w:val="32"/>
        </w:rPr>
      </w:pPr>
    </w:p>
    <w:p w14:paraId="7F012154" w14:textId="04FEF089" w:rsidR="00840E50" w:rsidRDefault="00840E50" w:rsidP="00700B42">
      <w:pPr>
        <w:rPr>
          <w:sz w:val="32"/>
          <w:szCs w:val="32"/>
        </w:rPr>
      </w:pPr>
      <w:r>
        <w:rPr>
          <w:sz w:val="32"/>
          <w:szCs w:val="32"/>
        </w:rPr>
        <w:t>INGREDIENTS:</w:t>
      </w:r>
    </w:p>
    <w:p w14:paraId="435E73F0" w14:textId="089A48C8" w:rsidR="00840E50" w:rsidRDefault="00AC7AE2" w:rsidP="00700B42">
      <w:pPr>
        <w:rPr>
          <w:sz w:val="32"/>
          <w:szCs w:val="32"/>
        </w:rPr>
      </w:pPr>
      <w:r>
        <w:rPr>
          <w:sz w:val="32"/>
          <w:szCs w:val="32"/>
        </w:rPr>
        <w:t xml:space="preserve">Potatoes, water, salt, corn flour, oil, garlic powder, onion powder, red chili flakes, </w:t>
      </w:r>
      <w:r w:rsidR="00B90009">
        <w:rPr>
          <w:sz w:val="32"/>
          <w:szCs w:val="32"/>
        </w:rPr>
        <w:t>dried basil, oregano, black pepper.</w:t>
      </w:r>
    </w:p>
    <w:p w14:paraId="21E6DAE1" w14:textId="3067A263" w:rsidR="00B90009" w:rsidRDefault="00B90009" w:rsidP="00700B42">
      <w:pPr>
        <w:rPr>
          <w:sz w:val="32"/>
          <w:szCs w:val="32"/>
        </w:rPr>
      </w:pPr>
    </w:p>
    <w:p w14:paraId="12CD6FBB" w14:textId="6380D3B7" w:rsidR="00B90009" w:rsidRDefault="00B90009" w:rsidP="00700B42">
      <w:pPr>
        <w:rPr>
          <w:sz w:val="32"/>
          <w:szCs w:val="32"/>
        </w:rPr>
      </w:pPr>
      <w:r>
        <w:rPr>
          <w:sz w:val="32"/>
          <w:szCs w:val="32"/>
        </w:rPr>
        <w:t>NUTRIENTS:</w:t>
      </w:r>
    </w:p>
    <w:p w14:paraId="74214418" w14:textId="1141905E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B90009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20g</w:t>
      </w:r>
    </w:p>
    <w:p w14:paraId="3B3E3CAA" w14:textId="3EF4DDBF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Dietary Fiber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2g</w:t>
      </w:r>
    </w:p>
    <w:p w14:paraId="5DAA079E" w14:textId="0FA56104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Sugar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0g</w:t>
      </w:r>
    </w:p>
    <w:p w14:paraId="5EF32BA3" w14:textId="49358317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B90009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4g</w:t>
      </w:r>
    </w:p>
    <w:p w14:paraId="31DDF3FE" w14:textId="4AD6470C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1g</w:t>
      </w:r>
    </w:p>
    <w:p w14:paraId="2AE620B4" w14:textId="1477767C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Polyunsaturated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0g</w:t>
      </w:r>
    </w:p>
    <w:p w14:paraId="07A93CC4" w14:textId="4DC8D29F" w:rsidR="00B90009" w:rsidRPr="00B90009" w:rsidRDefault="00B90009" w:rsidP="00B90009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B90009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</w:t>
      </w:r>
      <w:r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 xml:space="preserve"> -----------------------------------------------------------------------------------------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2g</w:t>
      </w:r>
    </w:p>
    <w:p w14:paraId="028CD491" w14:textId="1E5A4889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Sodium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0mg</w:t>
      </w:r>
    </w:p>
    <w:p w14:paraId="6FC37C57" w14:textId="1B811B6F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Potassium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0mg</w:t>
      </w:r>
    </w:p>
    <w:p w14:paraId="39860241" w14:textId="5E63B537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Cholesterol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0mg</w:t>
      </w:r>
    </w:p>
    <w:p w14:paraId="651150B3" w14:textId="0A464B00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Vitamin A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6451E21B" w14:textId="0A212E01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Vitamin C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345C020C" w14:textId="0D5D0F52" w:rsidR="00B90009" w:rsidRP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Calcium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1B328D47" w14:textId="77777777" w:rsid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Iron</w:t>
      </w:r>
      <w:r>
        <w:rPr>
          <w:rFonts w:ascii="Helvetica" w:eastAsia="Times New Roman" w:hAnsi="Helvetica" w:cs="Times New Roman"/>
          <w:color w:val="616161"/>
          <w:lang w:val="en-IN" w:eastAsia="en-IN"/>
        </w:rPr>
        <w:t xml:space="preserve"> --------------------------------------------------------------------------------------------</w:t>
      </w:r>
      <w:r w:rsidRPr="00B90009">
        <w:rPr>
          <w:rFonts w:ascii="Helvetica" w:eastAsia="Times New Roman" w:hAnsi="Helvetica" w:cs="Times New Roman"/>
          <w:color w:val="616161"/>
          <w:lang w:val="en-IN" w:eastAsia="en-IN"/>
        </w:rPr>
        <w:t>0%</w:t>
      </w:r>
    </w:p>
    <w:p w14:paraId="4976568A" w14:textId="77777777" w:rsid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26C32844" w14:textId="77777777" w:rsid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398AF27F" w14:textId="77777777" w:rsid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017C0CAB" w14:textId="77777777" w:rsid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5D46FF5F" w14:textId="77777777" w:rsid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64B02B60" w14:textId="77777777" w:rsidR="00B90009" w:rsidRDefault="00B90009" w:rsidP="00B90009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38E51B91" w14:textId="27C80B53" w:rsidR="00B90009" w:rsidRDefault="00B90009" w:rsidP="00B90009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B90009">
        <w:rPr>
          <w:sz w:val="72"/>
          <w:szCs w:val="72"/>
        </w:rPr>
        <w:t>CHICKEN NOODLES</w:t>
      </w:r>
    </w:p>
    <w:p w14:paraId="40672E2B" w14:textId="5162F83E" w:rsidR="00B90009" w:rsidRDefault="00B90009" w:rsidP="00B90009">
      <w:pPr>
        <w:pStyle w:val="Title"/>
        <w:rPr>
          <w:sz w:val="72"/>
          <w:szCs w:val="72"/>
        </w:rPr>
      </w:pPr>
    </w:p>
    <w:p w14:paraId="5CDA4D72" w14:textId="70B85235" w:rsidR="00B90009" w:rsidRDefault="00B90009" w:rsidP="00B90009">
      <w:pPr>
        <w:rPr>
          <w:lang w:val="en-IN" w:eastAsia="en-IN"/>
        </w:rPr>
      </w:pPr>
      <w:r>
        <w:rPr>
          <w:lang w:val="en-IN" w:eastAsia="en-IN"/>
        </w:rPr>
        <w:t>INGREDIENTS:</w:t>
      </w:r>
    </w:p>
    <w:p w14:paraId="5DFB59CD" w14:textId="77777777" w:rsidR="007B61E4" w:rsidRDefault="00B90009" w:rsidP="00B90009">
      <w:pPr>
        <w:rPr>
          <w:lang w:val="en-IN" w:eastAsia="en-IN"/>
        </w:rPr>
      </w:pPr>
      <w:r>
        <w:rPr>
          <w:lang w:val="en-IN" w:eastAsia="en-IN"/>
        </w:rPr>
        <w:t>Chicken, noodles, garlic, capsicum, onion, garam masala, salt, soya sauce, pepper, egg, oil, spring onion</w:t>
      </w:r>
      <w:r w:rsidR="007B61E4">
        <w:rPr>
          <w:lang w:val="en-IN" w:eastAsia="en-IN"/>
        </w:rPr>
        <w:t xml:space="preserve">, carrot, chilli sauce, </w:t>
      </w:r>
    </w:p>
    <w:p w14:paraId="33871B28" w14:textId="77777777" w:rsidR="007B61E4" w:rsidRDefault="007B61E4" w:rsidP="00B90009">
      <w:pPr>
        <w:rPr>
          <w:lang w:val="en-IN" w:eastAsia="en-IN"/>
        </w:rPr>
      </w:pPr>
    </w:p>
    <w:p w14:paraId="2AF6C15B" w14:textId="77777777" w:rsidR="007B61E4" w:rsidRDefault="007B61E4" w:rsidP="00B90009">
      <w:pPr>
        <w:rPr>
          <w:lang w:val="en-IN" w:eastAsia="en-IN"/>
        </w:rPr>
      </w:pPr>
      <w:r>
        <w:rPr>
          <w:lang w:val="en-IN" w:eastAsia="en-IN"/>
        </w:rPr>
        <w:t>NUTRIENTS:</w:t>
      </w:r>
    </w:p>
    <w:p w14:paraId="45159068" w14:textId="77777777" w:rsidR="007B61E4" w:rsidRDefault="007B61E4" w:rsidP="00B90009">
      <w:pPr>
        <w:rPr>
          <w:lang w:val="en-IN" w:eastAsia="en-IN"/>
        </w:rPr>
      </w:pPr>
    </w:p>
    <w:p w14:paraId="77583D3B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Carbs60 g</w:t>
      </w:r>
    </w:p>
    <w:p w14:paraId="0F3208E2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Dietary Fiber2 g</w:t>
      </w:r>
    </w:p>
    <w:p w14:paraId="0D8B70BD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Sugar2 g</w:t>
      </w:r>
    </w:p>
    <w:p w14:paraId="3970C3B3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Fat22 g</w:t>
      </w:r>
    </w:p>
    <w:p w14:paraId="361076FB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Saturated10 g</w:t>
      </w:r>
    </w:p>
    <w:p w14:paraId="30B14391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Polyunsaturated-- g</w:t>
      </w:r>
    </w:p>
    <w:p w14:paraId="2F8D9579" w14:textId="77777777" w:rsidR="007B61E4" w:rsidRPr="007B61E4" w:rsidRDefault="007B61E4" w:rsidP="007B61E4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Protein10 g</w:t>
      </w:r>
    </w:p>
    <w:p w14:paraId="65AC1D9E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Sodium1 mg</w:t>
      </w:r>
    </w:p>
    <w:p w14:paraId="16F92E5D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Potassium-- mg</w:t>
      </w:r>
    </w:p>
    <w:p w14:paraId="707451D7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Cholesterol-- mg</w:t>
      </w:r>
    </w:p>
    <w:p w14:paraId="39749DD1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Vitamin A-- %</w:t>
      </w:r>
    </w:p>
    <w:p w14:paraId="49D72661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Vitamin C-- %</w:t>
      </w:r>
    </w:p>
    <w:p w14:paraId="5DE82DB4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Calcium-- %</w:t>
      </w:r>
    </w:p>
    <w:p w14:paraId="2F2E43C2" w14:textId="1A1A1D1A" w:rsid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Iron-- %</w:t>
      </w:r>
    </w:p>
    <w:p w14:paraId="76DB3A0C" w14:textId="534EC2C3" w:rsid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0F929BF8" w14:textId="06762681" w:rsid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7DAFD92F" w14:textId="5E2BD45D" w:rsid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527ECA07" w14:textId="65194B01" w:rsid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165F44C0" w14:textId="5FDD35FE" w:rsid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446D2C9C" w14:textId="2B55469F" w:rsid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</w:p>
    <w:p w14:paraId="01831576" w14:textId="59975E3C" w:rsidR="007B61E4" w:rsidRPr="007B61E4" w:rsidRDefault="007B61E4" w:rsidP="007B61E4">
      <w:pPr>
        <w:pStyle w:val="Title"/>
        <w:rPr>
          <w:sz w:val="72"/>
          <w:szCs w:val="72"/>
          <w:lang w:val="en-IN" w:eastAsia="en-IN"/>
        </w:rPr>
      </w:pPr>
      <w:r w:rsidRPr="007B61E4">
        <w:rPr>
          <w:sz w:val="72"/>
          <w:szCs w:val="72"/>
          <w:lang w:val="en-IN" w:eastAsia="en-IN"/>
        </w:rPr>
        <w:t>CHOCOLATE TRUFFLE</w:t>
      </w:r>
    </w:p>
    <w:p w14:paraId="6A36AA98" w14:textId="4933DD78" w:rsidR="00B90009" w:rsidRDefault="00B90009" w:rsidP="00B90009">
      <w:pPr>
        <w:rPr>
          <w:lang w:val="en-IN" w:eastAsia="en-IN"/>
        </w:rPr>
      </w:pPr>
      <w:r>
        <w:rPr>
          <w:lang w:val="en-IN" w:eastAsia="en-IN"/>
        </w:rPr>
        <w:t xml:space="preserve"> </w:t>
      </w:r>
    </w:p>
    <w:p w14:paraId="65C414EA" w14:textId="2E634A6C" w:rsidR="007B61E4" w:rsidRDefault="007B61E4" w:rsidP="00B90009">
      <w:pPr>
        <w:rPr>
          <w:lang w:val="en-IN" w:eastAsia="en-IN"/>
        </w:rPr>
      </w:pPr>
    </w:p>
    <w:p w14:paraId="322ADCEA" w14:textId="3169C205" w:rsidR="007B61E4" w:rsidRDefault="007B61E4" w:rsidP="00B90009">
      <w:pPr>
        <w:rPr>
          <w:lang w:val="en-IN" w:eastAsia="en-IN"/>
        </w:rPr>
      </w:pPr>
    </w:p>
    <w:p w14:paraId="4144F875" w14:textId="7EF88176" w:rsidR="007B61E4" w:rsidRDefault="007B61E4" w:rsidP="00B90009">
      <w:pPr>
        <w:rPr>
          <w:lang w:val="en-IN" w:eastAsia="en-IN"/>
        </w:rPr>
      </w:pPr>
      <w:r>
        <w:rPr>
          <w:lang w:val="en-IN" w:eastAsia="en-IN"/>
        </w:rPr>
        <w:t>INGREDIENTS:</w:t>
      </w:r>
    </w:p>
    <w:p w14:paraId="1E8B9729" w14:textId="6D329535" w:rsidR="007B61E4" w:rsidRDefault="007B61E4" w:rsidP="00B90009">
      <w:pPr>
        <w:rPr>
          <w:lang w:val="en-IN" w:eastAsia="en-IN"/>
        </w:rPr>
      </w:pPr>
      <w:r>
        <w:rPr>
          <w:lang w:val="en-IN" w:eastAsia="en-IN"/>
        </w:rPr>
        <w:t xml:space="preserve">Chocolate, heavy cream, butter, vanilla extract, </w:t>
      </w:r>
    </w:p>
    <w:p w14:paraId="7BD789F8" w14:textId="6823CFAE" w:rsidR="007B61E4" w:rsidRDefault="007B61E4" w:rsidP="00B90009">
      <w:pPr>
        <w:rPr>
          <w:lang w:val="en-IN" w:eastAsia="en-IN"/>
        </w:rPr>
      </w:pPr>
      <w:r>
        <w:rPr>
          <w:lang w:val="en-IN" w:eastAsia="en-IN"/>
        </w:rPr>
        <w:t>NUTRIENTS:</w:t>
      </w:r>
    </w:p>
    <w:p w14:paraId="7CB925D0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Carbs10 g</w:t>
      </w:r>
    </w:p>
    <w:p w14:paraId="65EC9D10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Dietary Fiber1 g</w:t>
      </w:r>
    </w:p>
    <w:p w14:paraId="41525C6F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Sugar8 g</w:t>
      </w:r>
    </w:p>
    <w:p w14:paraId="0FB0DE33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Fat6 g</w:t>
      </w:r>
    </w:p>
    <w:p w14:paraId="0F491622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Saturated4 g</w:t>
      </w:r>
    </w:p>
    <w:p w14:paraId="01E2D465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Polyunsaturated0 g</w:t>
      </w:r>
    </w:p>
    <w:p w14:paraId="75FAE973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Monounsaturated0 g</w:t>
      </w:r>
    </w:p>
    <w:p w14:paraId="35DADAEA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Trans0 g</w:t>
      </w:r>
    </w:p>
    <w:p w14:paraId="280D1069" w14:textId="77777777" w:rsidR="007B61E4" w:rsidRPr="007B61E4" w:rsidRDefault="007B61E4" w:rsidP="007B61E4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Protein1 g</w:t>
      </w:r>
    </w:p>
    <w:p w14:paraId="183B57FA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Sodium10 mg</w:t>
      </w:r>
    </w:p>
    <w:p w14:paraId="37AABE67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Potassium0 mg</w:t>
      </w:r>
    </w:p>
    <w:p w14:paraId="2C57522E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Cholesterol5 mg</w:t>
      </w:r>
    </w:p>
    <w:p w14:paraId="2CF8839B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Vitamin A0 %</w:t>
      </w:r>
    </w:p>
    <w:p w14:paraId="54DDA36E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Vitamin C0 %</w:t>
      </w:r>
    </w:p>
    <w:p w14:paraId="55D38FCC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Calcium2 %</w:t>
      </w:r>
    </w:p>
    <w:p w14:paraId="304060F9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Iron4 %</w:t>
      </w:r>
    </w:p>
    <w:p w14:paraId="40E338ED" w14:textId="48930126" w:rsidR="007B61E4" w:rsidRDefault="007B61E4" w:rsidP="00B90009">
      <w:pPr>
        <w:rPr>
          <w:lang w:val="en-IN" w:eastAsia="en-IN"/>
        </w:rPr>
      </w:pPr>
    </w:p>
    <w:p w14:paraId="4A9FE20D" w14:textId="72AFDEFE" w:rsidR="007B61E4" w:rsidRDefault="007B61E4" w:rsidP="00B90009">
      <w:pPr>
        <w:rPr>
          <w:lang w:val="en-IN" w:eastAsia="en-IN"/>
        </w:rPr>
      </w:pPr>
    </w:p>
    <w:p w14:paraId="600AA10B" w14:textId="12D11D0F" w:rsidR="007B61E4" w:rsidRDefault="007B61E4" w:rsidP="00B90009">
      <w:pPr>
        <w:rPr>
          <w:lang w:val="en-IN" w:eastAsia="en-IN"/>
        </w:rPr>
      </w:pPr>
    </w:p>
    <w:p w14:paraId="7B5477CD" w14:textId="7284EBE1" w:rsidR="007B61E4" w:rsidRDefault="007B61E4" w:rsidP="00B90009">
      <w:pPr>
        <w:rPr>
          <w:lang w:val="en-IN" w:eastAsia="en-IN"/>
        </w:rPr>
      </w:pPr>
    </w:p>
    <w:p w14:paraId="705A130B" w14:textId="4A997406" w:rsidR="007B61E4" w:rsidRDefault="007B61E4" w:rsidP="00B90009">
      <w:pPr>
        <w:rPr>
          <w:lang w:val="en-IN" w:eastAsia="en-IN"/>
        </w:rPr>
      </w:pPr>
    </w:p>
    <w:p w14:paraId="20A2FB82" w14:textId="14B92EAE" w:rsidR="007B61E4" w:rsidRDefault="007B61E4" w:rsidP="007B61E4">
      <w:pPr>
        <w:pStyle w:val="Title"/>
        <w:rPr>
          <w:lang w:val="en-IN" w:eastAsia="en-IN"/>
        </w:rPr>
      </w:pPr>
      <w:r>
        <w:rPr>
          <w:lang w:val="en-IN" w:eastAsia="en-IN"/>
        </w:rPr>
        <w:lastRenderedPageBreak/>
        <w:t>BLACK FOREST</w:t>
      </w:r>
    </w:p>
    <w:p w14:paraId="1F408E5F" w14:textId="0AA29F18" w:rsidR="007B61E4" w:rsidRDefault="007B61E4" w:rsidP="007B61E4">
      <w:pPr>
        <w:pStyle w:val="Title"/>
        <w:rPr>
          <w:lang w:val="en-IN" w:eastAsia="en-IN"/>
        </w:rPr>
      </w:pPr>
    </w:p>
    <w:p w14:paraId="1BBE0143" w14:textId="19DA7A89" w:rsidR="007B61E4" w:rsidRDefault="007B61E4" w:rsidP="007B61E4">
      <w:pPr>
        <w:pStyle w:val="Title"/>
        <w:rPr>
          <w:sz w:val="32"/>
          <w:szCs w:val="32"/>
          <w:lang w:val="en-IN" w:eastAsia="en-IN"/>
        </w:rPr>
      </w:pPr>
      <w:r>
        <w:rPr>
          <w:sz w:val="32"/>
          <w:szCs w:val="32"/>
          <w:lang w:val="en-IN" w:eastAsia="en-IN"/>
        </w:rPr>
        <w:t>INGREDIENTS:</w:t>
      </w:r>
    </w:p>
    <w:p w14:paraId="6D9B8F0B" w14:textId="6218E27D" w:rsidR="00A51A68" w:rsidRDefault="00A51A68" w:rsidP="007B61E4">
      <w:pPr>
        <w:pStyle w:val="Title"/>
        <w:rPr>
          <w:sz w:val="32"/>
          <w:szCs w:val="32"/>
          <w:lang w:val="en-IN" w:eastAsia="en-IN"/>
        </w:rPr>
      </w:pPr>
      <w:r>
        <w:rPr>
          <w:sz w:val="32"/>
          <w:szCs w:val="32"/>
          <w:lang w:val="en-IN" w:eastAsia="en-IN"/>
        </w:rPr>
        <w:t>CAKE:</w:t>
      </w:r>
    </w:p>
    <w:p w14:paraId="22256584" w14:textId="6FB5B5D7" w:rsidR="007B61E4" w:rsidRDefault="00A51A68" w:rsidP="007B61E4">
      <w:pPr>
        <w:pStyle w:val="Title"/>
        <w:rPr>
          <w:sz w:val="32"/>
          <w:szCs w:val="32"/>
          <w:lang w:val="en-IN" w:eastAsia="en-IN"/>
        </w:rPr>
      </w:pP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  <w:shd w:val="clear" w:color="auto" w:fill="FFFFFF"/>
        </w:rPr>
        <w:t>9 large eggs, room temp</w:t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</w:rPr>
        <w:br/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  <w:shd w:val="clear" w:color="auto" w:fill="FFFFFF"/>
        </w:rPr>
        <w:t>1 cup granulated sugar</w:t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</w:rPr>
        <w:br/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  <w:shd w:val="clear" w:color="auto" w:fill="FFFFFF"/>
        </w:rPr>
        <w:t xml:space="preserve">1 cup all-purpose flour </w:t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</w:rPr>
        <w:t xml:space="preserve"> </w:t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</w:rPr>
        <w:br/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  <w:shd w:val="clear" w:color="auto" w:fill="FFFFFF"/>
        </w:rPr>
        <w:t>1/2 cup unsweetened cocoa powder</w:t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</w:rPr>
        <w:br/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  <w:shd w:val="clear" w:color="auto" w:fill="FFFFFF"/>
        </w:rPr>
        <w:t>4 Tbsp (1/4 cup) unsalted butter, melted and cooled to room temp</w:t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</w:rPr>
        <w:br/>
      </w:r>
      <w:r w:rsidRPr="00A51A68">
        <w:rPr>
          <w:rFonts w:ascii="Helvetica" w:eastAsiaTheme="minorEastAsia" w:hAnsi="Helvetica" w:cstheme="minorBidi"/>
          <w:color w:val="333333"/>
          <w:kern w:val="0"/>
          <w:sz w:val="27"/>
          <w:szCs w:val="27"/>
          <w:shd w:val="clear" w:color="auto" w:fill="FFFFFF"/>
        </w:rPr>
        <w:t>1/2 ts</w:t>
      </w:r>
      <w:r>
        <w:rPr>
          <w:rFonts w:ascii="Helvetica" w:eastAsiaTheme="minorEastAsia" w:hAnsi="Helvetica" w:cstheme="minorBidi"/>
          <w:color w:val="333333"/>
          <w:kern w:val="0"/>
          <w:sz w:val="27"/>
          <w:szCs w:val="27"/>
          <w:shd w:val="clear" w:color="auto" w:fill="FFFFFF"/>
        </w:rPr>
        <w:t>p vanilla extract.</w:t>
      </w:r>
      <w:r>
        <w:rPr>
          <w:sz w:val="32"/>
          <w:szCs w:val="32"/>
          <w:lang w:val="en-IN" w:eastAsia="en-IN"/>
        </w:rPr>
        <w:t xml:space="preserve"> </w:t>
      </w:r>
    </w:p>
    <w:p w14:paraId="290DF08B" w14:textId="49B34A22" w:rsidR="00A51A68" w:rsidRDefault="00A51A68" w:rsidP="007B61E4">
      <w:pPr>
        <w:pStyle w:val="Title"/>
        <w:rPr>
          <w:sz w:val="32"/>
          <w:szCs w:val="32"/>
          <w:lang w:val="en-IN" w:eastAsia="en-IN"/>
        </w:rPr>
      </w:pPr>
      <w:r>
        <w:rPr>
          <w:sz w:val="32"/>
          <w:szCs w:val="32"/>
          <w:lang w:val="en-IN" w:eastAsia="en-IN"/>
        </w:rPr>
        <w:t>FILLING:</w:t>
      </w:r>
    </w:p>
    <w:p w14:paraId="09A4F970" w14:textId="7E2FE69F" w:rsidR="00A51A68" w:rsidRDefault="00A51A68" w:rsidP="007B61E4">
      <w:pPr>
        <w:pStyle w:val="Title"/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4 cups (1 </w:t>
      </w:r>
      <w:proofErr w:type="spellStart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lb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bing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cherries, pitted, plus 12 whole cherries for decor </w:t>
      </w:r>
      <w:r>
        <w:rPr>
          <w:rStyle w:val="Emphasis"/>
          <w:rFonts w:ascii="Helvetica" w:hAnsi="Helvetica"/>
          <w:color w:val="333333"/>
          <w:sz w:val="27"/>
          <w:szCs w:val="27"/>
          <w:shd w:val="clear" w:color="auto" w:fill="FFFFFF"/>
        </w:rPr>
        <w:t>(If not in season, see *Recipe Tips)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3 Tbsp kirsch (a cherry liqueur)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1/4 cup cold water</w:t>
      </w:r>
    </w:p>
    <w:p w14:paraId="0EAF4DA9" w14:textId="76431572" w:rsidR="00A51A68" w:rsidRDefault="00A51A68" w:rsidP="007B61E4">
      <w:pPr>
        <w:pStyle w:val="Title"/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14:paraId="069ABA71" w14:textId="7A51D9C0" w:rsidR="00A51A68" w:rsidRDefault="00A51A68" w:rsidP="007B61E4">
      <w:pPr>
        <w:pStyle w:val="Title"/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FROSTING:</w:t>
      </w:r>
    </w:p>
    <w:p w14:paraId="311B82FA" w14:textId="15AB9BCF" w:rsidR="00A51A68" w:rsidRDefault="00A51A68" w:rsidP="007B61E4">
      <w:pPr>
        <w:pStyle w:val="Title"/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3 1/2 cups heavy whipping cream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1/3 cup </w:t>
      </w:r>
      <w:proofErr w:type="spellStart"/>
      <w:proofErr w:type="gramStart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Confectioners</w:t>
      </w:r>
      <w:proofErr w:type="spellEnd"/>
      <w:proofErr w:type="gram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sugar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1 Tbsp kirsch (cherry liqueur)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4 oz good quality dark chocolate</w:t>
      </w:r>
    </w:p>
    <w:p w14:paraId="73851336" w14:textId="533EF59A" w:rsidR="00A51A68" w:rsidRDefault="00A51A68" w:rsidP="007B61E4">
      <w:pPr>
        <w:pStyle w:val="Title"/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14:paraId="3160FFDF" w14:textId="77777777" w:rsidR="00A51A68" w:rsidRDefault="00A51A68" w:rsidP="007B61E4">
      <w:pPr>
        <w:pStyle w:val="Title"/>
        <w:rPr>
          <w:sz w:val="32"/>
          <w:szCs w:val="32"/>
          <w:lang w:val="en-IN" w:eastAsia="en-IN"/>
        </w:rPr>
      </w:pPr>
    </w:p>
    <w:p w14:paraId="4BD9B680" w14:textId="0873E1CE" w:rsidR="007B61E4" w:rsidRDefault="007B61E4" w:rsidP="007B61E4">
      <w:pPr>
        <w:pStyle w:val="Title"/>
        <w:rPr>
          <w:sz w:val="32"/>
          <w:szCs w:val="32"/>
          <w:lang w:val="en-IN" w:eastAsia="en-IN"/>
        </w:rPr>
      </w:pPr>
      <w:r>
        <w:rPr>
          <w:sz w:val="32"/>
          <w:szCs w:val="32"/>
          <w:lang w:val="en-IN" w:eastAsia="en-IN"/>
        </w:rPr>
        <w:lastRenderedPageBreak/>
        <w:t>NUTRIENTS:</w:t>
      </w:r>
    </w:p>
    <w:p w14:paraId="35D04218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Carbs46 g</w:t>
      </w:r>
    </w:p>
    <w:p w14:paraId="11845050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Dietary Fiber5 g</w:t>
      </w:r>
    </w:p>
    <w:p w14:paraId="1C09CC61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Sugar8 g</w:t>
      </w:r>
    </w:p>
    <w:p w14:paraId="3EF26B5F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Fat4 g</w:t>
      </w:r>
    </w:p>
    <w:p w14:paraId="750DF5F2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Saturated1 g</w:t>
      </w:r>
    </w:p>
    <w:p w14:paraId="33A14E55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Polyunsaturated0 g</w:t>
      </w:r>
    </w:p>
    <w:p w14:paraId="284461E9" w14:textId="77777777" w:rsidR="007B61E4" w:rsidRPr="007B61E4" w:rsidRDefault="007B61E4" w:rsidP="007B61E4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7B61E4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Protein18 g</w:t>
      </w:r>
    </w:p>
    <w:p w14:paraId="626CE8FB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Sodium800 mg</w:t>
      </w:r>
    </w:p>
    <w:p w14:paraId="0732CE03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Potassium0 mg</w:t>
      </w:r>
    </w:p>
    <w:p w14:paraId="431600FD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Cholesterol25 mg</w:t>
      </w:r>
    </w:p>
    <w:p w14:paraId="3E30B0B8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Vitamin A8 %</w:t>
      </w:r>
    </w:p>
    <w:p w14:paraId="6CF84F45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Vitamin C20 %</w:t>
      </w:r>
    </w:p>
    <w:p w14:paraId="0D05EE66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Calcium30 %</w:t>
      </w:r>
    </w:p>
    <w:p w14:paraId="37977AEC" w14:textId="77777777" w:rsidR="007B61E4" w:rsidRPr="007B61E4" w:rsidRDefault="007B61E4" w:rsidP="007B61E4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7B61E4">
        <w:rPr>
          <w:rFonts w:ascii="Helvetica" w:eastAsia="Times New Roman" w:hAnsi="Helvetica" w:cs="Times New Roman"/>
          <w:color w:val="616161"/>
          <w:lang w:val="en-IN" w:eastAsia="en-IN"/>
        </w:rPr>
        <w:t>Iron15 %</w:t>
      </w:r>
    </w:p>
    <w:p w14:paraId="60AA50CF" w14:textId="7144C934" w:rsidR="007B61E4" w:rsidRDefault="007B61E4" w:rsidP="007B61E4">
      <w:pPr>
        <w:pStyle w:val="Title"/>
        <w:rPr>
          <w:sz w:val="32"/>
          <w:szCs w:val="32"/>
          <w:lang w:val="en-IN" w:eastAsia="en-IN"/>
        </w:rPr>
      </w:pPr>
    </w:p>
    <w:p w14:paraId="76E7BCC2" w14:textId="33415BD5" w:rsidR="00A51A68" w:rsidRDefault="00A51A68" w:rsidP="007B61E4">
      <w:pPr>
        <w:pStyle w:val="Title"/>
        <w:rPr>
          <w:sz w:val="32"/>
          <w:szCs w:val="32"/>
          <w:lang w:val="en-IN" w:eastAsia="en-IN"/>
        </w:rPr>
      </w:pPr>
    </w:p>
    <w:p w14:paraId="6D6CCFDF" w14:textId="169175EB" w:rsidR="00A51A68" w:rsidRDefault="00A51A68" w:rsidP="00A51A68">
      <w:pPr>
        <w:pStyle w:val="Title"/>
      </w:pPr>
      <w:r>
        <w:t xml:space="preserve">   MILK SHAKES</w:t>
      </w:r>
    </w:p>
    <w:p w14:paraId="65657DD4" w14:textId="01991678" w:rsidR="00A51A68" w:rsidRDefault="00A51A68" w:rsidP="00A51A68">
      <w:pPr>
        <w:pStyle w:val="Title"/>
      </w:pPr>
    </w:p>
    <w:p w14:paraId="68FFB502" w14:textId="2F853624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>INGRADIENTS:</w:t>
      </w:r>
    </w:p>
    <w:p w14:paraId="247AD3A1" w14:textId="13D482A7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 xml:space="preserve">Ice-cream, milk, added </w:t>
      </w:r>
      <w:proofErr w:type="spellStart"/>
      <w:r>
        <w:rPr>
          <w:sz w:val="32"/>
          <w:szCs w:val="32"/>
        </w:rPr>
        <w:t>flavours</w:t>
      </w:r>
      <w:proofErr w:type="spellEnd"/>
      <w:r>
        <w:rPr>
          <w:sz w:val="32"/>
          <w:szCs w:val="32"/>
        </w:rPr>
        <w:t>.</w:t>
      </w:r>
    </w:p>
    <w:p w14:paraId="25181A26" w14:textId="13B38839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>NUTRITIONS:</w:t>
      </w:r>
    </w:p>
    <w:p w14:paraId="6FBE38E1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A51A68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Carbs31 g</w:t>
      </w:r>
    </w:p>
    <w:p w14:paraId="6F99000E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Dietary Fiber0 g</w:t>
      </w:r>
    </w:p>
    <w:p w14:paraId="5BA3FDB7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Sugar28 g</w:t>
      </w:r>
    </w:p>
    <w:p w14:paraId="3D492D39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A51A68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lastRenderedPageBreak/>
        <w:t>Fat12 g</w:t>
      </w:r>
    </w:p>
    <w:p w14:paraId="3B58B215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Saturated8 g</w:t>
      </w:r>
    </w:p>
    <w:p w14:paraId="54B4A951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Polyunsaturated0 g</w:t>
      </w:r>
    </w:p>
    <w:p w14:paraId="6969AA89" w14:textId="77777777" w:rsidR="00A51A68" w:rsidRPr="00A51A68" w:rsidRDefault="00A51A68" w:rsidP="00A51A68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A51A68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Protein7 g</w:t>
      </w:r>
    </w:p>
    <w:p w14:paraId="15C042EE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Sodium0 mg</w:t>
      </w:r>
    </w:p>
    <w:p w14:paraId="0BD4734A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Potassium0 mg</w:t>
      </w:r>
    </w:p>
    <w:p w14:paraId="705794A7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Cholesterol0 mg</w:t>
      </w:r>
    </w:p>
    <w:p w14:paraId="6AEEC267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Vitamin A0 %</w:t>
      </w:r>
    </w:p>
    <w:p w14:paraId="64A4CD72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Vitamin C0 %</w:t>
      </w:r>
    </w:p>
    <w:p w14:paraId="216A7B23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Calcium0 %</w:t>
      </w:r>
    </w:p>
    <w:p w14:paraId="0D02B6B3" w14:textId="77777777" w:rsidR="00A51A68" w:rsidRPr="00A51A68" w:rsidRDefault="00A51A68" w:rsidP="00A51A68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A51A68">
        <w:rPr>
          <w:rFonts w:ascii="Helvetica" w:eastAsia="Times New Roman" w:hAnsi="Helvetica" w:cs="Times New Roman"/>
          <w:color w:val="616161"/>
          <w:lang w:val="en-IN" w:eastAsia="en-IN"/>
        </w:rPr>
        <w:t>Iron0 %</w:t>
      </w:r>
    </w:p>
    <w:p w14:paraId="697DB624" w14:textId="076787E6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9D5379B" w14:textId="6E058252" w:rsidR="00A51A68" w:rsidRDefault="00A51A68" w:rsidP="00A51A68">
      <w:pPr>
        <w:pStyle w:val="Title"/>
      </w:pPr>
      <w:r>
        <w:t xml:space="preserve">            PUFF</w:t>
      </w:r>
    </w:p>
    <w:p w14:paraId="64657035" w14:textId="228E9B2A" w:rsidR="00A51A68" w:rsidRDefault="00A51A68" w:rsidP="00A51A68">
      <w:pPr>
        <w:pStyle w:val="Title"/>
      </w:pPr>
    </w:p>
    <w:p w14:paraId="53E3620A" w14:textId="5C0995CF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>INGREDIENTS:</w:t>
      </w:r>
    </w:p>
    <w:p w14:paraId="51090933" w14:textId="77777777" w:rsidR="00A51A68" w:rsidRPr="00A51A68" w:rsidRDefault="00A51A68" w:rsidP="00A51A68">
      <w:pPr>
        <w:shd w:val="clear" w:color="auto" w:fill="FFFFFF"/>
        <w:spacing w:before="192" w:line="312" w:lineRule="atLeast"/>
        <w:outlineLvl w:val="3"/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  <w:t>for dough:</w:t>
      </w:r>
    </w:p>
    <w:p w14:paraId="62B2C46A" w14:textId="70A2E8D8" w:rsidR="00A51A68" w:rsidRPr="00A51A68" w:rsidRDefault="00A51A68" w:rsidP="00A51A68">
      <w:pPr>
        <w:numPr>
          <w:ilvl w:val="0"/>
          <w:numId w:val="23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66FEB83D">
          <v:shape id="_x0000_i1370" type="#_x0000_t75" style="width:18pt;height:15.5pt" o:ole="">
            <v:imagedata r:id="rId10" o:title=""/>
          </v:shape>
          <w:control r:id="rId11" w:name="DefaultOcxName" w:shapeid="_x0000_i1370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3 cups 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maida</w:t>
      </w:r>
      <w:proofErr w:type="spellEnd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 / all-purpose flour / plain flour</w:t>
      </w:r>
    </w:p>
    <w:p w14:paraId="7F25FD02" w14:textId="7EE7DDA1" w:rsidR="00A51A68" w:rsidRPr="00A51A68" w:rsidRDefault="00A51A68" w:rsidP="00A51A68">
      <w:pPr>
        <w:numPr>
          <w:ilvl w:val="0"/>
          <w:numId w:val="23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54EEEB0E">
          <v:shape id="_x0000_i1369" type="#_x0000_t75" style="width:18pt;height:15.5pt" o:ole="">
            <v:imagedata r:id="rId10" o:title=""/>
          </v:shape>
          <w:control r:id="rId12" w:name="DefaultOcxName1" w:shapeid="_x0000_i1369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salt to taste</w:t>
      </w:r>
    </w:p>
    <w:p w14:paraId="6F682225" w14:textId="01A3B91D" w:rsidR="00A51A68" w:rsidRPr="00A51A68" w:rsidRDefault="00A51A68" w:rsidP="00A51A68">
      <w:pPr>
        <w:numPr>
          <w:ilvl w:val="0"/>
          <w:numId w:val="23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6CBC4B54">
          <v:shape id="_x0000_i1368" type="#_x0000_t75" style="width:18pt;height:15.5pt" o:ole="">
            <v:imagedata r:id="rId10" o:title=""/>
          </v:shape>
          <w:control r:id="rId13" w:name="DefaultOcxName2" w:shapeid="_x0000_i1368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2 tbsp butter (unsalted)</w:t>
      </w:r>
    </w:p>
    <w:p w14:paraId="08F2DF5A" w14:textId="0BF92BD4" w:rsidR="00A51A68" w:rsidRPr="00A51A68" w:rsidRDefault="00A51A68" w:rsidP="00A51A68">
      <w:pPr>
        <w:numPr>
          <w:ilvl w:val="0"/>
          <w:numId w:val="23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0EA2CE27">
          <v:shape id="_x0000_i1367" type="#_x0000_t75" style="width:18pt;height:15.5pt" o:ole="">
            <v:imagedata r:id="rId10" o:title=""/>
          </v:shape>
          <w:control r:id="rId14" w:name="DefaultOcxName3" w:shapeid="_x0000_i1367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cold water (as required)</w:t>
      </w:r>
    </w:p>
    <w:p w14:paraId="686F478D" w14:textId="77777777" w:rsidR="00A51A68" w:rsidRPr="00A51A68" w:rsidRDefault="00A51A68" w:rsidP="00A51A68">
      <w:pPr>
        <w:shd w:val="clear" w:color="auto" w:fill="FFFFFF"/>
        <w:spacing w:before="192" w:line="312" w:lineRule="atLeast"/>
        <w:outlineLvl w:val="3"/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  <w:t>for butter dough:</w:t>
      </w:r>
    </w:p>
    <w:p w14:paraId="1018CD7C" w14:textId="57989340" w:rsidR="00A51A68" w:rsidRPr="00A51A68" w:rsidRDefault="00A51A68" w:rsidP="00A51A68">
      <w:pPr>
        <w:numPr>
          <w:ilvl w:val="0"/>
          <w:numId w:val="24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16CB72BB">
          <v:shape id="_x0000_i1366" type="#_x0000_t75" style="width:18pt;height:15.5pt" o:ole="">
            <v:imagedata r:id="rId10" o:title=""/>
          </v:shape>
          <w:control r:id="rId15" w:name="DefaultOcxName4" w:shapeid="_x0000_i1366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400 grams butter (cold)</w:t>
      </w:r>
    </w:p>
    <w:p w14:paraId="228FB8AF" w14:textId="2D5DDA74" w:rsidR="00A51A68" w:rsidRPr="00A51A68" w:rsidRDefault="00A51A68" w:rsidP="00A51A68">
      <w:pPr>
        <w:numPr>
          <w:ilvl w:val="0"/>
          <w:numId w:val="24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15FD2B21">
          <v:shape id="_x0000_i1365" type="#_x0000_t75" style="width:18pt;height:15.5pt" o:ole="">
            <v:imagedata r:id="rId10" o:title=""/>
          </v:shape>
          <w:control r:id="rId16" w:name="DefaultOcxName5" w:shapeid="_x0000_i1365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2 tsp lemon juice / vinegar</w:t>
      </w:r>
    </w:p>
    <w:p w14:paraId="7EACD29C" w14:textId="00C5FC66" w:rsidR="00A51A68" w:rsidRPr="00A51A68" w:rsidRDefault="00A51A68" w:rsidP="00A51A68">
      <w:pPr>
        <w:numPr>
          <w:ilvl w:val="0"/>
          <w:numId w:val="24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lastRenderedPageBreak/>
        <w:object w:dxaOrig="225" w:dyaOrig="225" w14:anchorId="2C6C577F">
          <v:shape id="_x0000_i1364" type="#_x0000_t75" style="width:18pt;height:15.5pt" o:ole="">
            <v:imagedata r:id="rId10" o:title=""/>
          </v:shape>
          <w:control r:id="rId17" w:name="DefaultOcxName6" w:shapeid="_x0000_i1364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salt to taste</w:t>
      </w:r>
    </w:p>
    <w:p w14:paraId="47189DFD" w14:textId="400A5067" w:rsidR="00A51A68" w:rsidRPr="00A51A68" w:rsidRDefault="00A51A68" w:rsidP="00A51A68">
      <w:pPr>
        <w:numPr>
          <w:ilvl w:val="0"/>
          <w:numId w:val="24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53657A0D">
          <v:shape id="_x0000_i1363" type="#_x0000_t75" style="width:18pt;height:15.5pt" o:ole="">
            <v:imagedata r:id="rId10" o:title=""/>
          </v:shape>
          <w:control r:id="rId18" w:name="DefaultOcxName7" w:shapeid="_x0000_i1363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½ cup 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maida</w:t>
      </w:r>
      <w:proofErr w:type="spellEnd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 / all-purpose flour / plain flour</w:t>
      </w:r>
    </w:p>
    <w:p w14:paraId="1671BB5E" w14:textId="77777777" w:rsidR="00A51A68" w:rsidRPr="00A51A68" w:rsidRDefault="00A51A68" w:rsidP="00A51A68">
      <w:pPr>
        <w:shd w:val="clear" w:color="auto" w:fill="FFFFFF"/>
        <w:spacing w:before="192" w:line="312" w:lineRule="atLeast"/>
        <w:outlineLvl w:val="3"/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  <w:t>for stuffing:</w:t>
      </w:r>
    </w:p>
    <w:p w14:paraId="242DD16D" w14:textId="180984FD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77083988">
          <v:shape id="_x0000_i1362" type="#_x0000_t75" style="width:18pt;height:15.5pt" o:ole="">
            <v:imagedata r:id="rId10" o:title=""/>
          </v:shape>
          <w:control r:id="rId19" w:name="DefaultOcxName8" w:shapeid="_x0000_i1362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2 tsp oil</w:t>
      </w:r>
    </w:p>
    <w:p w14:paraId="0CC818FE" w14:textId="56C005A3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11941D6E">
          <v:shape id="_x0000_i1361" type="#_x0000_t75" style="width:18pt;height:15.5pt" o:ole="">
            <v:imagedata r:id="rId10" o:title=""/>
          </v:shape>
          <w:control r:id="rId20" w:name="DefaultOcxName9" w:shapeid="_x0000_i1361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½ tsp cumin seeds / jeera</w:t>
      </w:r>
    </w:p>
    <w:p w14:paraId="73738C4E" w14:textId="289744B7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7A39C4B9">
          <v:shape id="_x0000_i1360" type="#_x0000_t75" style="width:18pt;height:15.5pt" o:ole="">
            <v:imagedata r:id="rId10" o:title=""/>
          </v:shape>
          <w:control r:id="rId21" w:name="DefaultOcxName10" w:shapeid="_x0000_i1360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½ medium sized onion (finely chopped)</w:t>
      </w:r>
    </w:p>
    <w:p w14:paraId="32DA89D8" w14:textId="7BBCAA0D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153CDD27">
          <v:shape id="_x0000_i1359" type="#_x0000_t75" style="width:18pt;height:15.5pt" o:ole="">
            <v:imagedata r:id="rId10" o:title=""/>
          </v:shape>
          <w:control r:id="rId22" w:name="DefaultOcxName11" w:shapeid="_x0000_i1359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1 green chilli (finely chopped)</w:t>
      </w:r>
    </w:p>
    <w:p w14:paraId="04E6E08A" w14:textId="1525AF82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5AFCE307">
          <v:shape id="_x0000_i1358" type="#_x0000_t75" style="width:18pt;height:15.5pt" o:ole="">
            <v:imagedata r:id="rId10" o:title=""/>
          </v:shape>
          <w:control r:id="rId23" w:name="DefaultOcxName12" w:shapeid="_x0000_i1358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1 tsp ginger-garlic paste</w:t>
      </w:r>
    </w:p>
    <w:p w14:paraId="2840C309" w14:textId="5B7B2E46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329E76C9">
          <v:shape id="_x0000_i1357" type="#_x0000_t75" style="width:18pt;height:15.5pt" o:ole="">
            <v:imagedata r:id="rId10" o:title=""/>
          </v:shape>
          <w:control r:id="rId24" w:name="DefaultOcxName13" w:shapeid="_x0000_i1357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½ cup peas / 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matar</w:t>
      </w:r>
      <w:proofErr w:type="spellEnd"/>
    </w:p>
    <w:p w14:paraId="5786ECE3" w14:textId="3DDA0EA1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043FBE70">
          <v:shape id="_x0000_i1356" type="#_x0000_t75" style="width:18pt;height:15.5pt" o:ole="">
            <v:imagedata r:id="rId10" o:title=""/>
          </v:shape>
          <w:control r:id="rId25" w:name="DefaultOcxName14" w:shapeid="_x0000_i1356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½ cup beetroot (finely chopped)</w:t>
      </w:r>
    </w:p>
    <w:p w14:paraId="6E3A9847" w14:textId="310A79EB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1C7971C2">
          <v:shape id="_x0000_i1355" type="#_x0000_t75" style="width:18pt;height:15.5pt" o:ole="">
            <v:imagedata r:id="rId10" o:title=""/>
          </v:shape>
          <w:control r:id="rId26" w:name="DefaultOcxName15" w:shapeid="_x0000_i1355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1 carrot (finely chopped)</w:t>
      </w:r>
    </w:p>
    <w:p w14:paraId="58F0D780" w14:textId="4FA8CF71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7A0DD340">
          <v:shape id="_x0000_i1354" type="#_x0000_t75" style="width:18pt;height:15.5pt" o:ole="">
            <v:imagedata r:id="rId10" o:title=""/>
          </v:shape>
          <w:control r:id="rId27" w:name="DefaultOcxName16" w:shapeid="_x0000_i1354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5 beans (finely chopped)</w:t>
      </w:r>
    </w:p>
    <w:p w14:paraId="2A881F25" w14:textId="65867FDD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7F6E2BCB">
          <v:shape id="_x0000_i1353" type="#_x0000_t75" style="width:18pt;height:15.5pt" o:ole="">
            <v:imagedata r:id="rId10" o:title=""/>
          </v:shape>
          <w:control r:id="rId28" w:name="DefaultOcxName17" w:shapeid="_x0000_i1353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½ tsp turmeric / 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haldi</w:t>
      </w:r>
      <w:proofErr w:type="spellEnd"/>
    </w:p>
    <w:p w14:paraId="431F9985" w14:textId="6F996276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4092FA2A">
          <v:shape id="_x0000_i1352" type="#_x0000_t75" style="width:18pt;height:15.5pt" o:ole="">
            <v:imagedata r:id="rId10" o:title=""/>
          </v:shape>
          <w:control r:id="rId29" w:name="DefaultOcxName18" w:shapeid="_x0000_i1352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½ tsp 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kashmiri</w:t>
      </w:r>
      <w:proofErr w:type="spellEnd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 red chili powder / 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lal</w:t>
      </w:r>
      <w:proofErr w:type="spellEnd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 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mirch</w:t>
      </w:r>
      <w:proofErr w:type="spellEnd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 powder</w:t>
      </w:r>
    </w:p>
    <w:p w14:paraId="2E515D4F" w14:textId="6F7B2528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6193FAFE">
          <v:shape id="_x0000_i1351" type="#_x0000_t75" style="width:18pt;height:15.5pt" o:ole="">
            <v:imagedata r:id="rId10" o:title=""/>
          </v:shape>
          <w:control r:id="rId30" w:name="DefaultOcxName19" w:shapeid="_x0000_i1351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salt to taste</w:t>
      </w:r>
    </w:p>
    <w:p w14:paraId="027558F3" w14:textId="72CD9E70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0510C508">
          <v:shape id="_x0000_i1350" type="#_x0000_t75" style="width:18pt;height:15.5pt" o:ole="">
            <v:imagedata r:id="rId10" o:title=""/>
          </v:shape>
          <w:control r:id="rId31" w:name="DefaultOcxName20" w:shapeid="_x0000_i1350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½ tsp </w:t>
      </w:r>
      <w:hyperlink r:id="rId32" w:tgtFrame="_blank" w:history="1">
        <w:r w:rsidRPr="00A51A68">
          <w:rPr>
            <w:rFonts w:ascii="Work Sans" w:eastAsia="Times New Roman" w:hAnsi="Work Sans" w:cs="Times New Roman"/>
            <w:color w:val="9013FE"/>
            <w:sz w:val="27"/>
            <w:szCs w:val="27"/>
            <w:u w:val="single"/>
            <w:lang w:val="en-IN" w:eastAsia="en-IN"/>
          </w:rPr>
          <w:t>garam masala</w:t>
        </w:r>
      </w:hyperlink>
    </w:p>
    <w:p w14:paraId="6AE20D0F" w14:textId="3176728F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6F6386D1">
          <v:shape id="_x0000_i1349" type="#_x0000_t75" style="width:18pt;height:15.5pt" o:ole="">
            <v:imagedata r:id="rId10" o:title=""/>
          </v:shape>
          <w:control r:id="rId33" w:name="DefaultOcxName21" w:shapeid="_x0000_i1349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½ tsp 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aamchur</w:t>
      </w:r>
      <w:proofErr w:type="spellEnd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 powder / dry mango powder</w:t>
      </w:r>
    </w:p>
    <w:p w14:paraId="7D1BEDC9" w14:textId="1E5A297B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5837E1A2">
          <v:shape id="_x0000_i1348" type="#_x0000_t75" style="width:18pt;height:15.5pt" o:ole="">
            <v:imagedata r:id="rId10" o:title=""/>
          </v:shape>
          <w:control r:id="rId34" w:name="DefaultOcxName22" w:shapeid="_x0000_i1348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2 medium sized potato (boiled, peeled &amp; mashed)</w:t>
      </w:r>
    </w:p>
    <w:p w14:paraId="337E3A2C" w14:textId="3A37ABBB" w:rsidR="00A51A68" w:rsidRPr="00A51A68" w:rsidRDefault="00A51A68" w:rsidP="00A51A68">
      <w:pPr>
        <w:numPr>
          <w:ilvl w:val="0"/>
          <w:numId w:val="25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72D7D84B">
          <v:shape id="_x0000_i1347" type="#_x0000_t75" style="width:18pt;height:15.5pt" o:ole="">
            <v:imagedata r:id="rId10" o:title=""/>
          </v:shape>
          <w:control r:id="rId35" w:name="DefaultOcxName23" w:shapeid="_x0000_i1347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2 tbsp coriander leaves (finely chopped)</w:t>
      </w:r>
    </w:p>
    <w:p w14:paraId="0C8A7118" w14:textId="77777777" w:rsidR="00A51A68" w:rsidRPr="00A51A68" w:rsidRDefault="00A51A68" w:rsidP="00A51A68">
      <w:pPr>
        <w:shd w:val="clear" w:color="auto" w:fill="FFFFFF"/>
        <w:spacing w:before="192" w:line="312" w:lineRule="atLeast"/>
        <w:outlineLvl w:val="3"/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212121"/>
          <w:sz w:val="27"/>
          <w:szCs w:val="27"/>
          <w:lang w:val="en-IN" w:eastAsia="en-IN"/>
        </w:rPr>
        <w:t>other ingredients:</w:t>
      </w:r>
    </w:p>
    <w:p w14:paraId="362167A8" w14:textId="107C8438" w:rsidR="00A51A68" w:rsidRPr="00A51A68" w:rsidRDefault="00A51A68" w:rsidP="00A51A68">
      <w:pPr>
        <w:numPr>
          <w:ilvl w:val="0"/>
          <w:numId w:val="26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object w:dxaOrig="225" w:dyaOrig="225" w14:anchorId="5D91AA48">
          <v:shape id="_x0000_i1346" type="#_x0000_t75" style="width:18pt;height:15.5pt" o:ole="">
            <v:imagedata r:id="rId10" o:title=""/>
          </v:shape>
          <w:control r:id="rId36" w:name="DefaultOcxName24" w:shapeid="_x0000_i1346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¼ cup </w:t>
      </w:r>
      <w:proofErr w:type="spellStart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maida</w:t>
      </w:r>
      <w:proofErr w:type="spellEnd"/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 xml:space="preserve"> / all-purpose flour / plain flour (for dusting)</w:t>
      </w:r>
    </w:p>
    <w:p w14:paraId="3A926BE0" w14:textId="3A8DB78B" w:rsidR="00A51A68" w:rsidRPr="00A51A68" w:rsidRDefault="00A51A68" w:rsidP="00A51A68">
      <w:pPr>
        <w:numPr>
          <w:ilvl w:val="0"/>
          <w:numId w:val="26"/>
        </w:numPr>
        <w:shd w:val="clear" w:color="auto" w:fill="FFFFFF"/>
        <w:spacing w:before="0" w:line="240" w:lineRule="auto"/>
        <w:ind w:left="1200"/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</w:pP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lastRenderedPageBreak/>
        <w:object w:dxaOrig="225" w:dyaOrig="225" w14:anchorId="383E81DF">
          <v:shape id="_x0000_i1345" type="#_x0000_t75" style="width:18pt;height:15.5pt" o:ole="">
            <v:imagedata r:id="rId10" o:title=""/>
          </v:shape>
          <w:control r:id="rId37" w:name="DefaultOcxName25" w:shapeid="_x0000_i1345"/>
        </w:object>
      </w:r>
      <w:r w:rsidRPr="00A51A68">
        <w:rPr>
          <w:rFonts w:ascii="Cambria Math" w:eastAsia="Times New Roman" w:hAnsi="Cambria Math" w:cs="Cambria Math"/>
          <w:color w:val="333333"/>
          <w:sz w:val="27"/>
          <w:szCs w:val="27"/>
          <w:bdr w:val="none" w:sz="0" w:space="0" w:color="auto" w:frame="1"/>
          <w:lang w:val="en-IN" w:eastAsia="en-IN"/>
        </w:rPr>
        <w:t>▢</w:t>
      </w:r>
      <w:r w:rsidRPr="00A51A68">
        <w:rPr>
          <w:rFonts w:ascii="Work Sans" w:eastAsia="Times New Roman" w:hAnsi="Work Sans" w:cs="Times New Roman"/>
          <w:color w:val="333333"/>
          <w:sz w:val="27"/>
          <w:szCs w:val="27"/>
          <w:lang w:val="en-IN" w:eastAsia="en-IN"/>
        </w:rPr>
        <w:t>2 tbsp butter</w:t>
      </w:r>
    </w:p>
    <w:p w14:paraId="76C520A1" w14:textId="0381B90D" w:rsidR="00A51A68" w:rsidRDefault="00A51A68" w:rsidP="00A51A68">
      <w:pPr>
        <w:rPr>
          <w:sz w:val="32"/>
          <w:szCs w:val="32"/>
        </w:rPr>
      </w:pPr>
    </w:p>
    <w:p w14:paraId="0BFD3F7C" w14:textId="1C56E4FD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>NUTRIENTS:</w:t>
      </w:r>
    </w:p>
    <w:tbl>
      <w:tblPr>
        <w:tblW w:w="5490" w:type="dxa"/>
        <w:tblBorders>
          <w:top w:val="single" w:sz="12" w:space="0" w:color="3C4043"/>
        </w:tblBorders>
        <w:shd w:val="clear" w:color="auto" w:fill="20212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6"/>
        <w:gridCol w:w="1064"/>
      </w:tblGrid>
      <w:tr w:rsidR="00A51A68" w:rsidRPr="00A51A68" w14:paraId="1FCDF55B" w14:textId="77777777" w:rsidTr="00A51A68">
        <w:tc>
          <w:tcPr>
            <w:tcW w:w="0" w:type="auto"/>
            <w:gridSpan w:val="2"/>
            <w:tcBorders>
              <w:top w:val="single" w:sz="6" w:space="0" w:color="3C4043"/>
            </w:tcBorders>
            <w:shd w:val="clear" w:color="auto" w:fill="202124"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001AD0EE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Calories</w:t>
            </w: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558</w:t>
            </w:r>
          </w:p>
        </w:tc>
      </w:tr>
      <w:tr w:rsidR="00A51A68" w:rsidRPr="00A51A68" w14:paraId="32798FE0" w14:textId="77777777" w:rsidTr="00A51A68">
        <w:tc>
          <w:tcPr>
            <w:tcW w:w="0" w:type="auto"/>
            <w:gridSpan w:val="2"/>
            <w:tcBorders>
              <w:top w:val="single" w:sz="6" w:space="0" w:color="3C4043"/>
            </w:tcBorders>
            <w:shd w:val="clear" w:color="auto" w:fill="202124"/>
            <w:tcMar>
              <w:top w:w="96" w:type="dxa"/>
              <w:left w:w="225" w:type="dxa"/>
              <w:bottom w:w="96" w:type="dxa"/>
              <w:right w:w="225" w:type="dxa"/>
            </w:tcMar>
            <w:vAlign w:val="center"/>
            <w:hideMark/>
          </w:tcPr>
          <w:p w14:paraId="3B4A750F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% Daily Value*</w:t>
            </w:r>
          </w:p>
        </w:tc>
      </w:tr>
      <w:tr w:rsidR="00A51A68" w:rsidRPr="00A51A68" w14:paraId="2BA58303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7C914C87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Total Fat</w:t>
            </w: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39 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6D31D42C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60%</w:t>
            </w:r>
          </w:p>
        </w:tc>
      </w:tr>
      <w:tr w:rsidR="00A51A68" w:rsidRPr="00A51A68" w14:paraId="281BEE4D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079FDAA4" w14:textId="77777777" w:rsidR="00A51A68" w:rsidRPr="00A51A68" w:rsidRDefault="00A51A68" w:rsidP="00A51A68">
            <w:pPr>
              <w:spacing w:before="0" w:line="240" w:lineRule="auto"/>
              <w:ind w:firstLine="6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Saturated fat 6 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1A93832C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30%</w:t>
            </w:r>
          </w:p>
        </w:tc>
      </w:tr>
      <w:tr w:rsidR="00A51A68" w:rsidRPr="00A51A68" w14:paraId="200057F2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5291C61B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Cholesterol</w:t>
            </w: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0 mg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3D69D43F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0%</w:t>
            </w:r>
          </w:p>
        </w:tc>
      </w:tr>
      <w:tr w:rsidR="00A51A68" w:rsidRPr="00A51A68" w14:paraId="64A89E2C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483A9756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Sodium</w:t>
            </w: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253 mg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0ACC8F78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10%</w:t>
            </w:r>
          </w:p>
        </w:tc>
      </w:tr>
      <w:tr w:rsidR="00A51A68" w:rsidRPr="00A51A68" w14:paraId="4D6C2B68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33C8E4F0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Potassium</w:t>
            </w: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62 mg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3D0394B1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1%</w:t>
            </w:r>
          </w:p>
        </w:tc>
      </w:tr>
      <w:tr w:rsidR="00A51A68" w:rsidRPr="00A51A68" w14:paraId="0F1C73FA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49CA1E35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Total Carbohydrate</w:t>
            </w: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46 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69F5A088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15%</w:t>
            </w:r>
          </w:p>
        </w:tc>
      </w:tr>
      <w:tr w:rsidR="00A51A68" w:rsidRPr="00A51A68" w14:paraId="32509EBF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5199E6E1" w14:textId="77777777" w:rsidR="00A51A68" w:rsidRPr="00A51A68" w:rsidRDefault="00A51A68" w:rsidP="00A51A68">
            <w:pPr>
              <w:spacing w:before="0" w:line="240" w:lineRule="auto"/>
              <w:ind w:firstLine="6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 xml:space="preserve">Dietary </w:t>
            </w:r>
            <w:proofErr w:type="spellStart"/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fiber</w:t>
            </w:r>
            <w:proofErr w:type="spellEnd"/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1.5 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183B3443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6%</w:t>
            </w:r>
          </w:p>
        </w:tc>
      </w:tr>
      <w:tr w:rsidR="00A51A68" w:rsidRPr="00A51A68" w14:paraId="7435D45E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59E6C5E6" w14:textId="77777777" w:rsidR="00A51A68" w:rsidRPr="00A51A68" w:rsidRDefault="00A51A68" w:rsidP="00A51A68">
            <w:pPr>
              <w:spacing w:before="0" w:line="240" w:lineRule="auto"/>
              <w:ind w:firstLine="6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Sugar 0.8 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0542F175" w14:textId="77777777" w:rsidR="00A51A68" w:rsidRPr="00A51A68" w:rsidRDefault="00A51A68" w:rsidP="00A51A68">
            <w:pPr>
              <w:spacing w:before="0" w:line="240" w:lineRule="auto"/>
              <w:ind w:firstLine="6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</w:tc>
      </w:tr>
      <w:tr w:rsidR="00A51A68" w:rsidRPr="00A51A68" w14:paraId="00749F12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50210332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  <w:t>Protein</w:t>
            </w: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 7 g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1D84887B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14%</w:t>
            </w:r>
          </w:p>
        </w:tc>
      </w:tr>
    </w:tbl>
    <w:p w14:paraId="1507147D" w14:textId="77777777" w:rsidR="00A51A68" w:rsidRPr="00A51A68" w:rsidRDefault="00A51A68" w:rsidP="00A51A68">
      <w:pPr>
        <w:spacing w:before="0" w:line="240" w:lineRule="auto"/>
        <w:rPr>
          <w:rFonts w:ascii="Times New Roman" w:eastAsia="Times New Roman" w:hAnsi="Times New Roman" w:cs="Times New Roman"/>
          <w:vanish/>
          <w:color w:val="auto"/>
          <w:sz w:val="24"/>
          <w:szCs w:val="24"/>
          <w:lang w:val="en-IN" w:eastAsia="en-IN"/>
        </w:rPr>
      </w:pPr>
    </w:p>
    <w:tbl>
      <w:tblPr>
        <w:tblW w:w="5490" w:type="dxa"/>
        <w:tblBorders>
          <w:top w:val="single" w:sz="12" w:space="0" w:color="3C4043"/>
          <w:bottom w:val="single" w:sz="12" w:space="0" w:color="3C4043"/>
        </w:tblBorders>
        <w:shd w:val="clear" w:color="auto" w:fill="20212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668"/>
        <w:gridCol w:w="1942"/>
        <w:gridCol w:w="827"/>
      </w:tblGrid>
      <w:tr w:rsidR="00A51A68" w:rsidRPr="00A51A68" w14:paraId="6FC58D69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4BA9B390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Vitamin C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485A6A79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0%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4FB38D4E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Calcium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3640D203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1%</w:t>
            </w:r>
          </w:p>
        </w:tc>
      </w:tr>
      <w:tr w:rsidR="00A51A68" w:rsidRPr="00A51A68" w14:paraId="0E74966E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08CEEA90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Iron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05093BB5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14%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4E44345E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Vitamin D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2999DB08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0%</w:t>
            </w:r>
          </w:p>
        </w:tc>
      </w:tr>
      <w:tr w:rsidR="00A51A68" w:rsidRPr="00A51A68" w14:paraId="2825DA79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29BBA93E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Vitamin B6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1F587A9B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0%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20643FF0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Cobalamin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225" w:type="dxa"/>
            </w:tcMar>
            <w:vAlign w:val="center"/>
            <w:hideMark/>
          </w:tcPr>
          <w:p w14:paraId="40F5936F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t>0%</w:t>
            </w:r>
          </w:p>
        </w:tc>
      </w:tr>
      <w:tr w:rsidR="00A51A68" w:rsidRPr="00A51A68" w14:paraId="1D77C9D1" w14:textId="77777777" w:rsidTr="00A51A68"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225" w:type="dxa"/>
              <w:bottom w:w="96" w:type="dxa"/>
              <w:right w:w="0" w:type="dxa"/>
            </w:tcMar>
            <w:vAlign w:val="center"/>
            <w:hideMark/>
          </w:tcPr>
          <w:p w14:paraId="4F3B22EE" w14:textId="77777777" w:rsidR="00A51A68" w:rsidRPr="00A51A68" w:rsidRDefault="00A51A68" w:rsidP="00A51A68">
            <w:pPr>
              <w:spacing w:before="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  <w:lang w:val="en-IN" w:eastAsia="en-IN"/>
              </w:rPr>
            </w:pPr>
            <w:r w:rsidRPr="00A51A68">
              <w:rPr>
                <w:rFonts w:ascii="Arial" w:eastAsia="Times New Roman" w:hAnsi="Arial" w:cs="Arial"/>
                <w:color w:val="BDC1C6"/>
                <w:sz w:val="21"/>
                <w:szCs w:val="21"/>
                <w:lang w:val="en-IN" w:eastAsia="en-IN"/>
              </w:rPr>
              <w:t>Magnesium</w:t>
            </w:r>
          </w:p>
        </w:tc>
        <w:tc>
          <w:tcPr>
            <w:tcW w:w="0" w:type="auto"/>
            <w:tcBorders>
              <w:top w:val="single" w:sz="6" w:space="0" w:color="3C4043"/>
            </w:tcBorders>
            <w:shd w:val="clear" w:color="auto" w:fill="202124"/>
            <w:noWrap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14:paraId="2AB7EF89" w14:textId="77777777" w:rsidR="00A51A68" w:rsidRPr="00A51A68" w:rsidRDefault="00A51A68" w:rsidP="00A51A68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BDC1C6"/>
                <w:sz w:val="21"/>
                <w:szCs w:val="21"/>
                <w:lang w:val="en-IN" w:eastAsia="en-IN"/>
              </w:rPr>
            </w:pPr>
            <w:r w:rsidRPr="00A51A68">
              <w:rPr>
                <w:rFonts w:ascii="Arial" w:eastAsia="Times New Roman" w:hAnsi="Arial" w:cs="Arial"/>
                <w:color w:val="BDC1C6"/>
                <w:sz w:val="21"/>
                <w:szCs w:val="21"/>
                <w:lang w:val="en-IN" w:eastAsia="en-IN"/>
              </w:rPr>
              <w:t>4%</w:t>
            </w:r>
          </w:p>
        </w:tc>
        <w:tc>
          <w:tcPr>
            <w:tcW w:w="0" w:type="auto"/>
            <w:shd w:val="clear" w:color="auto" w:fill="202124"/>
            <w:vAlign w:val="center"/>
            <w:hideMark/>
          </w:tcPr>
          <w:p w14:paraId="6D6D23E6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  <w:r w:rsidRPr="00A51A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  <w:br/>
            </w:r>
          </w:p>
        </w:tc>
        <w:tc>
          <w:tcPr>
            <w:tcW w:w="0" w:type="auto"/>
            <w:shd w:val="clear" w:color="auto" w:fill="202124"/>
            <w:vAlign w:val="center"/>
            <w:hideMark/>
          </w:tcPr>
          <w:p w14:paraId="0F071330" w14:textId="77777777" w:rsidR="00A51A68" w:rsidRPr="00A51A68" w:rsidRDefault="00A51A68" w:rsidP="00A51A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</w:tr>
    </w:tbl>
    <w:p w14:paraId="2C286C20" w14:textId="25C8C4EB" w:rsidR="00A51A68" w:rsidRDefault="00A51A68" w:rsidP="00A51A68">
      <w:pPr>
        <w:rPr>
          <w:sz w:val="32"/>
          <w:szCs w:val="32"/>
        </w:rPr>
      </w:pPr>
    </w:p>
    <w:p w14:paraId="2237352D" w14:textId="4A1A6820" w:rsidR="00A51A68" w:rsidRDefault="00A51A68" w:rsidP="00A51A68">
      <w:pPr>
        <w:pStyle w:val="Title"/>
      </w:pPr>
      <w:r>
        <w:lastRenderedPageBreak/>
        <w:t xml:space="preserve">      SAMOSAS</w:t>
      </w:r>
    </w:p>
    <w:p w14:paraId="7219794D" w14:textId="564F6B78" w:rsidR="00A51A68" w:rsidRDefault="00A51A68" w:rsidP="00A51A68">
      <w:pPr>
        <w:pStyle w:val="Title"/>
      </w:pPr>
    </w:p>
    <w:p w14:paraId="3FDAB508" w14:textId="31C621DD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>INGREDIENTS:</w:t>
      </w:r>
    </w:p>
    <w:p w14:paraId="4A4D090D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2 cup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all purpose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flour</w:t>
      </w:r>
    </w:p>
    <w:p w14:paraId="086101C1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cumin seeds</w:t>
      </w:r>
    </w:p>
    <w:p w14:paraId="0C8D0E47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crushed ginger</w:t>
      </w:r>
    </w:p>
    <w:p w14:paraId="1A696002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raisins</w:t>
      </w:r>
    </w:p>
    <w:p w14:paraId="5794F8A1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5 boiled </w:t>
      </w:r>
      <w:proofErr w:type="gramStart"/>
      <w:r>
        <w:rPr>
          <w:rFonts w:ascii="Calibri" w:hAnsi="Calibri" w:cs="Calibri"/>
          <w:color w:val="333333"/>
          <w:sz w:val="23"/>
          <w:szCs w:val="23"/>
        </w:rPr>
        <w:t>potato</w:t>
      </w:r>
      <w:proofErr w:type="gramEnd"/>
    </w:p>
    <w:p w14:paraId="09131268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coriander powder</w:t>
      </w:r>
    </w:p>
    <w:p w14:paraId="3BB5D20F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red chilli powder</w:t>
      </w:r>
    </w:p>
    <w:p w14:paraId="49485EB8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1 teaspoon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kasoori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33333"/>
          <w:sz w:val="23"/>
          <w:szCs w:val="23"/>
        </w:rPr>
        <w:t>methi</w:t>
      </w:r>
      <w:proofErr w:type="spellEnd"/>
      <w:r>
        <w:rPr>
          <w:rFonts w:ascii="Calibri" w:hAnsi="Calibri" w:cs="Calibri"/>
          <w:color w:val="333333"/>
          <w:sz w:val="23"/>
          <w:szCs w:val="23"/>
        </w:rPr>
        <w:t xml:space="preserve"> leaves</w:t>
      </w:r>
    </w:p>
    <w:p w14:paraId="78668771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carom seeds</w:t>
      </w:r>
    </w:p>
    <w:p w14:paraId="1066E8A6" w14:textId="77777777" w:rsidR="00823C2B" w:rsidRDefault="00823C2B" w:rsidP="00823C2B">
      <w:pPr>
        <w:pStyle w:val="clearfix"/>
        <w:numPr>
          <w:ilvl w:val="0"/>
          <w:numId w:val="27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1/4 cup water</w:t>
      </w:r>
    </w:p>
    <w:p w14:paraId="56F7DFAD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2 cup refined oil</w:t>
      </w:r>
    </w:p>
    <w:p w14:paraId="7E4CD29A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1/2 teaspoon coriander seeds</w:t>
      </w:r>
    </w:p>
    <w:p w14:paraId="64384738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green chilli</w:t>
      </w:r>
    </w:p>
    <w:p w14:paraId="5E111120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lastRenderedPageBreak/>
        <w:t>1 teaspoon cashews</w:t>
      </w:r>
    </w:p>
    <w:p w14:paraId="4FCAD409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cumin powder</w:t>
      </w:r>
    </w:p>
    <w:p w14:paraId="33354E30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1/2 teaspoon garam masala powder</w:t>
      </w:r>
    </w:p>
    <w:p w14:paraId="1F055704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salt as required</w:t>
      </w:r>
    </w:p>
    <w:p w14:paraId="2AE7E42F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teaspoon coriander leaves</w:t>
      </w:r>
    </w:p>
    <w:p w14:paraId="1D29AD9A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2 tablespoon ghee</w:t>
      </w:r>
    </w:p>
    <w:p w14:paraId="62F5AE35" w14:textId="77777777" w:rsidR="00823C2B" w:rsidRDefault="00823C2B" w:rsidP="00823C2B">
      <w:pPr>
        <w:pStyle w:val="clearfix"/>
        <w:numPr>
          <w:ilvl w:val="0"/>
          <w:numId w:val="28"/>
        </w:numPr>
        <w:spacing w:before="0" w:beforeAutospacing="0" w:after="225" w:afterAutospacing="0" w:line="288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1 handful raw peanuts</w:t>
      </w:r>
    </w:p>
    <w:p w14:paraId="190DE7A4" w14:textId="77777777" w:rsidR="00823C2B" w:rsidRDefault="00823C2B" w:rsidP="00A51A68">
      <w:pPr>
        <w:rPr>
          <w:sz w:val="32"/>
          <w:szCs w:val="32"/>
        </w:rPr>
      </w:pPr>
    </w:p>
    <w:p w14:paraId="5D6DC35F" w14:textId="6B1E2A3F" w:rsidR="00A51A68" w:rsidRDefault="00A51A68" w:rsidP="00A51A68">
      <w:pPr>
        <w:rPr>
          <w:sz w:val="32"/>
          <w:szCs w:val="32"/>
        </w:rPr>
      </w:pPr>
      <w:r>
        <w:rPr>
          <w:sz w:val="32"/>
          <w:szCs w:val="32"/>
        </w:rPr>
        <w:t>NUTRITIONS:</w:t>
      </w:r>
    </w:p>
    <w:p w14:paraId="0629C971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823C2B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Carbs32 g</w:t>
      </w:r>
    </w:p>
    <w:p w14:paraId="0C21BAF0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Dietary Fiber0 g</w:t>
      </w:r>
    </w:p>
    <w:p w14:paraId="050D3639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Sugar0 g</w:t>
      </w:r>
    </w:p>
    <w:p w14:paraId="66E5E28D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823C2B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Fat17 g</w:t>
      </w:r>
    </w:p>
    <w:p w14:paraId="1C311DC2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Saturated0 g</w:t>
      </w:r>
    </w:p>
    <w:p w14:paraId="234F497C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Polyunsaturated0 g</w:t>
      </w:r>
    </w:p>
    <w:p w14:paraId="33C2E1C1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Monounsaturated0 g</w:t>
      </w:r>
    </w:p>
    <w:p w14:paraId="565B7C6F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Trans0 g</w:t>
      </w:r>
    </w:p>
    <w:p w14:paraId="0EC18791" w14:textId="77777777" w:rsidR="00823C2B" w:rsidRPr="00823C2B" w:rsidRDefault="00823C2B" w:rsidP="00823C2B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</w:pPr>
      <w:r w:rsidRPr="00823C2B">
        <w:rPr>
          <w:rFonts w:ascii="Helvetica" w:eastAsia="Times New Roman" w:hAnsi="Helvetica" w:cs="Times New Roman"/>
          <w:b/>
          <w:bCs/>
          <w:color w:val="222628"/>
          <w:lang w:val="en-IN" w:eastAsia="en-IN"/>
        </w:rPr>
        <w:t>Protein4 g</w:t>
      </w:r>
    </w:p>
    <w:p w14:paraId="317A85F7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Sodium816 mg</w:t>
      </w:r>
    </w:p>
    <w:p w14:paraId="447228BA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Potassium0 mg</w:t>
      </w:r>
    </w:p>
    <w:p w14:paraId="6A9132CC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Cholesterol9 mg</w:t>
      </w:r>
    </w:p>
    <w:p w14:paraId="5F56A409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Vitamin A0 %</w:t>
      </w:r>
    </w:p>
    <w:p w14:paraId="19DFC4A3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Vitamin C0 %</w:t>
      </w:r>
    </w:p>
    <w:p w14:paraId="3887731D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Calcium0 %</w:t>
      </w:r>
    </w:p>
    <w:p w14:paraId="3F57E777" w14:textId="77777777" w:rsidR="00823C2B" w:rsidRPr="00823C2B" w:rsidRDefault="00823C2B" w:rsidP="00823C2B">
      <w:pPr>
        <w:shd w:val="clear" w:color="auto" w:fill="FFFFFF"/>
        <w:spacing w:before="0" w:line="240" w:lineRule="auto"/>
        <w:rPr>
          <w:rFonts w:ascii="Helvetica" w:eastAsia="Times New Roman" w:hAnsi="Helvetica" w:cs="Times New Roman"/>
          <w:color w:val="616161"/>
          <w:lang w:val="en-IN" w:eastAsia="en-IN"/>
        </w:rPr>
      </w:pPr>
      <w:r w:rsidRPr="00823C2B">
        <w:rPr>
          <w:rFonts w:ascii="Helvetica" w:eastAsia="Times New Roman" w:hAnsi="Helvetica" w:cs="Times New Roman"/>
          <w:color w:val="616161"/>
          <w:lang w:val="en-IN" w:eastAsia="en-IN"/>
        </w:rPr>
        <w:t>Iron0 %</w:t>
      </w:r>
    </w:p>
    <w:p w14:paraId="7F47AD9E" w14:textId="77777777" w:rsidR="00823C2B" w:rsidRPr="00A51A68" w:rsidRDefault="00823C2B" w:rsidP="00A51A68">
      <w:pPr>
        <w:rPr>
          <w:sz w:val="32"/>
          <w:szCs w:val="32"/>
        </w:rPr>
      </w:pPr>
    </w:p>
    <w:sectPr w:rsidR="00823C2B" w:rsidRPr="00A51A68" w:rsidSect="00852912">
      <w:headerReference w:type="default" r:id="rId38"/>
      <w:footerReference w:type="default" r:id="rId39"/>
      <w:pgSz w:w="12240" w:h="15840" w:code="1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A530" w14:textId="77777777" w:rsidR="003C6390" w:rsidRDefault="003C6390">
      <w:pPr>
        <w:spacing w:before="0" w:line="240" w:lineRule="auto"/>
      </w:pPr>
      <w:r>
        <w:separator/>
      </w:r>
    </w:p>
  </w:endnote>
  <w:endnote w:type="continuationSeparator" w:id="0">
    <w:p w14:paraId="5E83768B" w14:textId="77777777" w:rsidR="003C6390" w:rsidRDefault="003C639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ECDA" w14:textId="77777777" w:rsidR="003C5779" w:rsidRDefault="002142E2">
    <w:pPr>
      <w:pStyle w:val="Footer"/>
      <w:jc w:val="left"/>
    </w:pPr>
    <w:r>
      <w:rPr>
        <w:noProof/>
        <w:lang w:eastAsia="en-US"/>
      </w:rPr>
      <mc:AlternateContent>
        <mc:Choice Requires="wpg">
          <w:drawing>
            <wp:inline distT="0" distB="0" distL="0" distR="0" wp14:anchorId="78628D50" wp14:editId="77D41C30">
              <wp:extent cx="4727448" cy="420624"/>
              <wp:effectExtent l="0" t="0" r="0" b="0"/>
              <wp:docPr id="44" name="Group 43" descr="Filigree accent drawing with fork and knife in cen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07E8008" id="Group 43" o:spid="_x0000_s1026" alt="Filigree accent drawing with fork and knife in center" style="width:372.25pt;height:33.1pt;mso-position-horizontal-relative:char;mso-position-vertical-relative:line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">
              <o:lock v:ext="edit" aspectratio="t"/>
              <v:shape id="Freeform 2" o:spid="_x0000_s1027" style="position:absolute;left:19637;top:111;width:3588;height:3381;visibility:visible;mso-wrap-style:square;v-text-anchor:top" coordsize="45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reeform 3" o:spid="_x0000_s1028" style="position:absolute;left:18288;width:3698;height:3698;visibility:visible;mso-wrap-style:square;v-text-anchor:top" coordsize="465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reeform 4" o:spid="_x0000_s1029" style="position:absolute;left:8255;top:206;width:10715;height:3143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reeform 5" o:spid="_x0000_s1030" style="position:absolute;left:15224;top:619;width:3254;height:2635;visibility:visible;mso-wrap-style:square;v-text-anchor:top" coordsize="41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reeform 6" o:spid="_x0000_s1031" style="position:absolute;left:13509;top:1063;width:3620;height:1572;visibility:visible;mso-wrap-style:square;v-text-anchor:top" coordsize="457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reeform 7" o:spid="_x0000_s1032" style="position:absolute;left:11239;top:746;width:4445;height:1190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reeform 8" o:spid="_x0000_s1033" style="position:absolute;top:206;width:12700;height:1953;visibility:visible;mso-wrap-style:square;v-text-anchor:top" coordsize="1601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reeform 9" o:spid="_x0000_s1034" style="position:absolute;left:22145;top:206;width:10716;height:3127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reeform 10" o:spid="_x0000_s1035" style="position:absolute;left:22637;top:285;width:3255;height:2651;visibility:visible;mso-wrap-style:square;v-text-anchor:top" coordsize="40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reeform 11" o:spid="_x0000_s1036" style="position:absolute;left:23987;top:904;width:3619;height:1572;visibility:visible;mso-wrap-style:square;v-text-anchor:top" coordsize="45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reeform 12" o:spid="_x0000_s1037" style="position:absolute;left:25431;top:1603;width:4445;height:1191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reeform 13" o:spid="_x0000_s1038" style="position:absolute;left:28400;top:1381;width:12716;height:1968;visibility:visible;mso-wrap-style:square;v-text-anchor:top" coordsize="160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1E88" w14:textId="77777777" w:rsidR="003C6390" w:rsidRDefault="003C6390">
      <w:pPr>
        <w:spacing w:before="0" w:line="240" w:lineRule="auto"/>
      </w:pPr>
      <w:r>
        <w:separator/>
      </w:r>
    </w:p>
  </w:footnote>
  <w:footnote w:type="continuationSeparator" w:id="0">
    <w:p w14:paraId="7BDEE12E" w14:textId="77777777" w:rsidR="003C6390" w:rsidRDefault="003C639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8FF0" w14:textId="77777777" w:rsidR="003C5779" w:rsidRDefault="002142E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CF2BB45" wp14:editId="470726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0160" b="10795"/>
              <wp:wrapNone/>
              <wp:docPr id="31" name="Group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angle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85900</wp14:pctWidth>
              </wp14:sizeRelH>
              <wp14:sizeRelV relativeFrom="page">
                <wp14:pctHeight>89100</wp14:pctHeight>
              </wp14:sizeRelV>
            </wp:anchor>
          </w:drawing>
        </mc:Choice>
        <mc:Fallback>
          <w:pict>
            <v:group w14:anchorId="52324D07" id="Group 31" o:spid="_x0000_s1026" alt="&quot;&quot;" style="position:absolute;margin-left:0;margin-top:0;width:525.6pt;height:705.6pt;z-index:-251656192;mso-width-percent:859;mso-height-percent:891;mso-position-horizontal:center;mso-position-horizontal-relative:page;mso-position-vertical:center;mso-position-vertical-relative:page;mso-width-percent:859;mso-height-percent:891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">
              <v:rect id="Rectangle 28" o:spid="_x0000_s1027" style="position:absolute;width:66751;height:89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" filled="f" strokecolor="#c4ad9f [1311]" strokeweight=".5pt"/>
              <v:rect id="Rectangle 29" o:spid="_x0000_s1028" style="position:absolute;left:476;top:476;width:65837;height:88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style="width:206.5pt;height:137.5pt" o:bullet="t">
        <v:imagedata r:id="rId1" o:title="download"/>
      </v:shape>
    </w:pict>
  </w:numPicBullet>
  <w:abstractNum w:abstractNumId="0" w15:restartNumberingAfterBreak="0">
    <w:nsid w:val="FFFFFF7C"/>
    <w:multiLevelType w:val="singleLevel"/>
    <w:tmpl w:val="FD2880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22B6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02F4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9C2C7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4E6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FC45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B22C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0EF8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ECC6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368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F44A4"/>
    <w:multiLevelType w:val="multilevel"/>
    <w:tmpl w:val="3502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6A33F8"/>
    <w:multiLevelType w:val="hybridMultilevel"/>
    <w:tmpl w:val="F25074FC"/>
    <w:lvl w:ilvl="0" w:tplc="C3F4F3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A70BE"/>
    <w:multiLevelType w:val="multilevel"/>
    <w:tmpl w:val="07DE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B1B15"/>
    <w:multiLevelType w:val="hybridMultilevel"/>
    <w:tmpl w:val="3D2AF4B6"/>
    <w:lvl w:ilvl="0" w:tplc="C3F4F3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9125A"/>
    <w:multiLevelType w:val="multilevel"/>
    <w:tmpl w:val="7DCA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E619B"/>
    <w:multiLevelType w:val="multilevel"/>
    <w:tmpl w:val="A99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175B9"/>
    <w:multiLevelType w:val="multilevel"/>
    <w:tmpl w:val="0FE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9666C"/>
    <w:multiLevelType w:val="multilevel"/>
    <w:tmpl w:val="0804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27850"/>
    <w:multiLevelType w:val="multilevel"/>
    <w:tmpl w:val="CA4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7419D"/>
    <w:multiLevelType w:val="multilevel"/>
    <w:tmpl w:val="B26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00F65"/>
    <w:multiLevelType w:val="multilevel"/>
    <w:tmpl w:val="858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329CE"/>
    <w:multiLevelType w:val="multilevel"/>
    <w:tmpl w:val="E98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56193"/>
    <w:multiLevelType w:val="multilevel"/>
    <w:tmpl w:val="0B0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72D0E"/>
    <w:multiLevelType w:val="multilevel"/>
    <w:tmpl w:val="419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92ABA"/>
    <w:multiLevelType w:val="multilevel"/>
    <w:tmpl w:val="B7A8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A3D41"/>
    <w:multiLevelType w:val="multilevel"/>
    <w:tmpl w:val="4648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D5552"/>
    <w:multiLevelType w:val="multilevel"/>
    <w:tmpl w:val="EA8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03685"/>
    <w:multiLevelType w:val="multilevel"/>
    <w:tmpl w:val="793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9"/>
  </w:num>
  <w:num w:numId="14">
    <w:abstractNumId w:val="21"/>
  </w:num>
  <w:num w:numId="15">
    <w:abstractNumId w:val="18"/>
  </w:num>
  <w:num w:numId="16">
    <w:abstractNumId w:val="24"/>
  </w:num>
  <w:num w:numId="17">
    <w:abstractNumId w:val="22"/>
  </w:num>
  <w:num w:numId="18">
    <w:abstractNumId w:val="13"/>
  </w:num>
  <w:num w:numId="19">
    <w:abstractNumId w:val="26"/>
  </w:num>
  <w:num w:numId="20">
    <w:abstractNumId w:val="14"/>
  </w:num>
  <w:num w:numId="21">
    <w:abstractNumId w:val="23"/>
  </w:num>
  <w:num w:numId="22">
    <w:abstractNumId w:val="10"/>
  </w:num>
  <w:num w:numId="23">
    <w:abstractNumId w:val="16"/>
  </w:num>
  <w:num w:numId="24">
    <w:abstractNumId w:val="15"/>
  </w:num>
  <w:num w:numId="25">
    <w:abstractNumId w:val="27"/>
  </w:num>
  <w:num w:numId="26">
    <w:abstractNumId w:val="20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90"/>
    <w:rsid w:val="000876C8"/>
    <w:rsid w:val="000A7CFD"/>
    <w:rsid w:val="000B536F"/>
    <w:rsid w:val="000C27B2"/>
    <w:rsid w:val="00131FAA"/>
    <w:rsid w:val="00134CD7"/>
    <w:rsid w:val="001A7FDB"/>
    <w:rsid w:val="002142E2"/>
    <w:rsid w:val="00214C7B"/>
    <w:rsid w:val="002226A8"/>
    <w:rsid w:val="002750FE"/>
    <w:rsid w:val="002811F7"/>
    <w:rsid w:val="0029723D"/>
    <w:rsid w:val="00301A1A"/>
    <w:rsid w:val="00313EAC"/>
    <w:rsid w:val="00340FDA"/>
    <w:rsid w:val="003560CD"/>
    <w:rsid w:val="003B1277"/>
    <w:rsid w:val="003C07C2"/>
    <w:rsid w:val="003C26AC"/>
    <w:rsid w:val="003C5779"/>
    <w:rsid w:val="003C6390"/>
    <w:rsid w:val="003E234A"/>
    <w:rsid w:val="0043140F"/>
    <w:rsid w:val="00471EEE"/>
    <w:rsid w:val="004B6AD8"/>
    <w:rsid w:val="00524BA9"/>
    <w:rsid w:val="00545036"/>
    <w:rsid w:val="006322B3"/>
    <w:rsid w:val="006839FB"/>
    <w:rsid w:val="006C43EE"/>
    <w:rsid w:val="00700B42"/>
    <w:rsid w:val="00746274"/>
    <w:rsid w:val="00772636"/>
    <w:rsid w:val="007B4221"/>
    <w:rsid w:val="007B61E4"/>
    <w:rsid w:val="007B7DB7"/>
    <w:rsid w:val="0080660A"/>
    <w:rsid w:val="00823C2B"/>
    <w:rsid w:val="00840E50"/>
    <w:rsid w:val="00852912"/>
    <w:rsid w:val="00874AF3"/>
    <w:rsid w:val="00893B83"/>
    <w:rsid w:val="008A7313"/>
    <w:rsid w:val="008D338D"/>
    <w:rsid w:val="008E6EF7"/>
    <w:rsid w:val="00905DCE"/>
    <w:rsid w:val="00971688"/>
    <w:rsid w:val="009A401A"/>
    <w:rsid w:val="009B1223"/>
    <w:rsid w:val="009B74C0"/>
    <w:rsid w:val="00A158A5"/>
    <w:rsid w:val="00A21D9C"/>
    <w:rsid w:val="00A51A68"/>
    <w:rsid w:val="00A63573"/>
    <w:rsid w:val="00AA5F2E"/>
    <w:rsid w:val="00AC7AE2"/>
    <w:rsid w:val="00AE13C3"/>
    <w:rsid w:val="00B075D3"/>
    <w:rsid w:val="00B23D14"/>
    <w:rsid w:val="00B613F1"/>
    <w:rsid w:val="00B90009"/>
    <w:rsid w:val="00B92280"/>
    <w:rsid w:val="00C320FB"/>
    <w:rsid w:val="00CE0678"/>
    <w:rsid w:val="00D76A7C"/>
    <w:rsid w:val="00D92D4F"/>
    <w:rsid w:val="00DB243E"/>
    <w:rsid w:val="00E46E77"/>
    <w:rsid w:val="00E647D4"/>
    <w:rsid w:val="00E86FAE"/>
    <w:rsid w:val="00E877B4"/>
    <w:rsid w:val="00EC33AF"/>
    <w:rsid w:val="00ED6E91"/>
    <w:rsid w:val="00EF5033"/>
    <w:rsid w:val="00F44C58"/>
    <w:rsid w:val="00F4752F"/>
    <w:rsid w:val="00F75F40"/>
    <w:rsid w:val="00FA44D8"/>
    <w:rsid w:val="00FB0382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8A4A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A2C24" w:themeColor="text2" w:themeShade="BF"/>
        <w:sz w:val="22"/>
        <w:szCs w:val="22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A8"/>
  </w:style>
  <w:style w:type="paragraph" w:styleId="Heading1">
    <w:name w:val="heading 1"/>
    <w:basedOn w:val="Normal"/>
    <w:next w:val="Normal"/>
    <w:link w:val="Heading1Char"/>
    <w:uiPriority w:val="6"/>
    <w:qFormat/>
    <w:rsid w:val="006322B3"/>
    <w:pPr>
      <w:keepNext/>
      <w:keepLines/>
      <w:spacing w:before="0"/>
      <w:ind w:left="518"/>
      <w:contextualSpacing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8D338D"/>
    <w:pPr>
      <w:keepNext/>
      <w:keepLines/>
      <w:spacing w:before="7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3B12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B922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3B12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3B1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3B12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3B12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92280"/>
    <w:pPr>
      <w:spacing w:line="240" w:lineRule="auto"/>
      <w:ind w:left="288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92280"/>
    <w:rPr>
      <w:color w:val="3A2C24" w:themeColor="text2" w:themeShade="BF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1688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6"/>
    <w:rsid w:val="006322B3"/>
    <w:rPr>
      <w:rFonts w:asciiTheme="majorHAnsi" w:eastAsiaTheme="majorEastAsia" w:hAnsiTheme="majorHAnsi" w:cstheme="majorBidi"/>
      <w:sz w:val="28"/>
      <w:szCs w:val="24"/>
    </w:rPr>
  </w:style>
  <w:style w:type="paragraph" w:styleId="Title">
    <w:name w:val="Title"/>
    <w:basedOn w:val="Normal"/>
    <w:link w:val="TitleChar"/>
    <w:uiPriority w:val="1"/>
    <w:qFormat/>
    <w:rsid w:val="00B92280"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"/>
    <w:rsid w:val="00B92280"/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Heading2Char">
    <w:name w:val="Heading 2 Char"/>
    <w:basedOn w:val="DefaultParagraphFont"/>
    <w:link w:val="Heading2"/>
    <w:uiPriority w:val="6"/>
    <w:rsid w:val="008D338D"/>
    <w:rPr>
      <w:rFonts w:asciiTheme="majorHAnsi" w:eastAsiaTheme="majorEastAsia" w:hAnsiTheme="majorHAnsi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46E77"/>
    <w:pPr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77"/>
    <w:rPr>
      <w:color w:val="3A2C24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80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80"/>
    <w:rPr>
      <w:rFonts w:ascii="Segoe UI" w:hAnsi="Segoe UI" w:cs="Segoe UI"/>
      <w:color w:val="3A2C24" w:themeColor="text2" w:themeShade="BF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92280"/>
  </w:style>
  <w:style w:type="paragraph" w:styleId="BlockText">
    <w:name w:val="Block Text"/>
    <w:basedOn w:val="Normal"/>
    <w:uiPriority w:val="99"/>
    <w:semiHidden/>
    <w:unhideWhenUsed/>
    <w:rsid w:val="00B92280"/>
    <w:pPr>
      <w:pBdr>
        <w:top w:val="single" w:sz="2" w:space="10" w:color="F0A22E" w:themeColor="accent1"/>
        <w:left w:val="single" w:sz="2" w:space="10" w:color="F0A22E" w:themeColor="accent1"/>
        <w:bottom w:val="single" w:sz="2" w:space="10" w:color="F0A22E" w:themeColor="accent1"/>
        <w:right w:val="single" w:sz="2" w:space="10" w:color="F0A22E" w:themeColor="accent1"/>
      </w:pBdr>
      <w:ind w:left="1152" w:right="1152"/>
    </w:pPr>
    <w:rPr>
      <w:i/>
      <w:iCs/>
      <w:color w:val="85530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3B12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1277"/>
  </w:style>
  <w:style w:type="paragraph" w:styleId="BodyText2">
    <w:name w:val="Body Text 2"/>
    <w:basedOn w:val="Normal"/>
    <w:link w:val="BodyText2Char"/>
    <w:uiPriority w:val="99"/>
    <w:semiHidden/>
    <w:unhideWhenUsed/>
    <w:rsid w:val="003B12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277"/>
  </w:style>
  <w:style w:type="paragraph" w:styleId="BodyText3">
    <w:name w:val="Body Text 3"/>
    <w:basedOn w:val="Normal"/>
    <w:link w:val="BodyText3Char"/>
    <w:uiPriority w:val="99"/>
    <w:semiHidden/>
    <w:unhideWhenUsed/>
    <w:rsid w:val="003B127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B127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27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2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B12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B127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27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27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27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27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27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27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92280"/>
    <w:rPr>
      <w:b/>
      <w:bCs/>
      <w:i/>
      <w:iCs/>
      <w:color w:val="3A2C24" w:themeColor="tex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277"/>
    <w:pPr>
      <w:spacing w:before="0" w:after="200" w:line="240" w:lineRule="auto"/>
    </w:pPr>
    <w:rPr>
      <w:i/>
      <w:iCs/>
      <w:color w:val="4E3B3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B1277"/>
  </w:style>
  <w:style w:type="table" w:styleId="ColorfulGrid">
    <w:name w:val="Colorful Grid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127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27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27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27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3"/>
    <w:unhideWhenUsed/>
    <w:qFormat/>
    <w:rsid w:val="007B4221"/>
    <w:pPr>
      <w:spacing w:before="420" w:line="288" w:lineRule="auto"/>
      <w:contextualSpacing/>
    </w:pPr>
    <w:rPr>
      <w:sz w:val="24"/>
    </w:rPr>
  </w:style>
  <w:style w:type="character" w:customStyle="1" w:styleId="DateChar">
    <w:name w:val="Date Char"/>
    <w:basedOn w:val="DefaultParagraphFont"/>
    <w:link w:val="Date"/>
    <w:uiPriority w:val="3"/>
    <w:rsid w:val="007B4221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127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127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277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277"/>
  </w:style>
  <w:style w:type="character" w:styleId="EndnoteReference">
    <w:name w:val="endnote reference"/>
    <w:basedOn w:val="DefaultParagraphFont"/>
    <w:uiPriority w:val="99"/>
    <w:semiHidden/>
    <w:unhideWhenUsed/>
    <w:rsid w:val="003B127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127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B127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1277"/>
    <w:rPr>
      <w:color w:val="4E1E2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2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1277"/>
    <w:rPr>
      <w:szCs w:val="20"/>
    </w:rPr>
  </w:style>
  <w:style w:type="table" w:styleId="GridTable1Light">
    <w:name w:val="Grid Table 1 Light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1D0CC" w:themeColor="accent3" w:themeTint="66"/>
        <w:left w:val="single" w:sz="4" w:space="0" w:color="E1D0CC" w:themeColor="accent3" w:themeTint="66"/>
        <w:bottom w:val="single" w:sz="4" w:space="0" w:color="E1D0CC" w:themeColor="accent3" w:themeTint="66"/>
        <w:right w:val="single" w:sz="4" w:space="0" w:color="E1D0CC" w:themeColor="accent3" w:themeTint="66"/>
        <w:insideH w:val="single" w:sz="4" w:space="0" w:color="E1D0CC" w:themeColor="accent3" w:themeTint="66"/>
        <w:insideV w:val="single" w:sz="4" w:space="0" w:color="E1D0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7D5C4" w:themeColor="accent4" w:themeTint="66"/>
        <w:left w:val="single" w:sz="4" w:space="0" w:color="E7D5C4" w:themeColor="accent4" w:themeTint="66"/>
        <w:bottom w:val="single" w:sz="4" w:space="0" w:color="E7D5C4" w:themeColor="accent4" w:themeTint="66"/>
        <w:right w:val="single" w:sz="4" w:space="0" w:color="E7D5C4" w:themeColor="accent4" w:themeTint="66"/>
        <w:insideH w:val="single" w:sz="4" w:space="0" w:color="E7D5C4" w:themeColor="accent4" w:themeTint="66"/>
        <w:insideV w:val="single" w:sz="4" w:space="0" w:color="E7D5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9D4C7" w:themeColor="accent5" w:themeTint="66"/>
        <w:left w:val="single" w:sz="4" w:space="0" w:color="D9D4C7" w:themeColor="accent5" w:themeTint="66"/>
        <w:bottom w:val="single" w:sz="4" w:space="0" w:color="D9D4C7" w:themeColor="accent5" w:themeTint="66"/>
        <w:right w:val="single" w:sz="4" w:space="0" w:color="D9D4C7" w:themeColor="accent5" w:themeTint="66"/>
        <w:insideH w:val="single" w:sz="4" w:space="0" w:color="D9D4C7" w:themeColor="accent5" w:themeTint="66"/>
        <w:insideV w:val="single" w:sz="4" w:space="0" w:color="D9D4C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BC7A3" w:themeColor="accent6" w:themeTint="66"/>
        <w:left w:val="single" w:sz="4" w:space="0" w:color="EBC7A3" w:themeColor="accent6" w:themeTint="66"/>
        <w:bottom w:val="single" w:sz="4" w:space="0" w:color="EBC7A3" w:themeColor="accent6" w:themeTint="66"/>
        <w:right w:val="single" w:sz="4" w:space="0" w:color="EBC7A3" w:themeColor="accent6" w:themeTint="66"/>
        <w:insideH w:val="single" w:sz="4" w:space="0" w:color="EBC7A3" w:themeColor="accent6" w:themeTint="66"/>
        <w:insideV w:val="single" w:sz="4" w:space="0" w:color="EBC7A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F6C681" w:themeColor="accent1" w:themeTint="99"/>
        <w:bottom w:val="single" w:sz="2" w:space="0" w:color="F6C681" w:themeColor="accent1" w:themeTint="99"/>
        <w:insideH w:val="single" w:sz="2" w:space="0" w:color="F6C681" w:themeColor="accent1" w:themeTint="99"/>
        <w:insideV w:val="single" w:sz="2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C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2B9B2" w:themeColor="accent3" w:themeTint="99"/>
        <w:bottom w:val="single" w:sz="2" w:space="0" w:color="D2B9B2" w:themeColor="accent3" w:themeTint="99"/>
        <w:insideH w:val="single" w:sz="2" w:space="0" w:color="D2B9B2" w:themeColor="accent3" w:themeTint="99"/>
        <w:insideV w:val="single" w:sz="2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B9B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BC1A7" w:themeColor="accent4" w:themeTint="99"/>
        <w:bottom w:val="single" w:sz="2" w:space="0" w:color="DBC1A7" w:themeColor="accent4" w:themeTint="99"/>
        <w:insideH w:val="single" w:sz="2" w:space="0" w:color="DBC1A7" w:themeColor="accent4" w:themeTint="99"/>
        <w:insideV w:val="single" w:sz="2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C1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6BFAB" w:themeColor="accent5" w:themeTint="99"/>
        <w:bottom w:val="single" w:sz="2" w:space="0" w:color="C6BFAB" w:themeColor="accent5" w:themeTint="99"/>
        <w:insideH w:val="single" w:sz="2" w:space="0" w:color="C6BFAB" w:themeColor="accent5" w:themeTint="99"/>
        <w:insideV w:val="single" w:sz="2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BFA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E2AB76" w:themeColor="accent6" w:themeTint="99"/>
        <w:bottom w:val="single" w:sz="2" w:space="0" w:color="E2AB76" w:themeColor="accent6" w:themeTint="99"/>
        <w:insideH w:val="single" w:sz="2" w:space="0" w:color="E2AB76" w:themeColor="accent6" w:themeTint="99"/>
        <w:insideV w:val="single" w:sz="2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AB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3">
    <w:name w:val="Grid Table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9D4C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BC7A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1A1A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301A1A"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301A1A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301A1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301A1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B1277"/>
  </w:style>
  <w:style w:type="paragraph" w:styleId="HTMLAddress">
    <w:name w:val="HTML Address"/>
    <w:basedOn w:val="Normal"/>
    <w:link w:val="HTMLAddressChar"/>
    <w:uiPriority w:val="99"/>
    <w:semiHidden/>
    <w:unhideWhenUsed/>
    <w:rsid w:val="003B127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27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B1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7168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B127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27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B127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B12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1277"/>
    <w:rPr>
      <w:color w:val="17448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27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2280"/>
    <w:rPr>
      <w:i/>
      <w:iCs/>
      <w:color w:val="8553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2280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8553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2280"/>
    <w:rPr>
      <w:i/>
      <w:iCs/>
      <w:color w:val="85530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2280"/>
    <w:rPr>
      <w:b/>
      <w:bCs/>
      <w:caps w:val="0"/>
      <w:smallCaps/>
      <w:color w:val="85530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27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277"/>
    <w:pPr>
      <w:spacing w:before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277"/>
    <w:pPr>
      <w:spacing w:before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277"/>
    <w:pPr>
      <w:spacing w:before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277"/>
    <w:pPr>
      <w:spacing w:before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277"/>
    <w:pPr>
      <w:spacing w:before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277"/>
    <w:pPr>
      <w:spacing w:before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277"/>
  </w:style>
  <w:style w:type="paragraph" w:styleId="List">
    <w:name w:val="List"/>
    <w:basedOn w:val="Normal"/>
    <w:uiPriority w:val="99"/>
    <w:semiHidden/>
    <w:unhideWhenUsed/>
    <w:rsid w:val="003B127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27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27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27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27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27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27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27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27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27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27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27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27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27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27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27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27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27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27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27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922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2">
    <w:name w:val="List Table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bottom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bottom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bottom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3">
    <w:name w:val="List Table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644E" w:themeColor="accent2"/>
          <w:right w:val="single" w:sz="4" w:space="0" w:color="A5644E" w:themeColor="accent2"/>
        </w:tcBorders>
      </w:tcPr>
    </w:tblStylePr>
    <w:tblStylePr w:type="band1Horz">
      <w:tblPr/>
      <w:tcPr>
        <w:tcBorders>
          <w:top w:val="single" w:sz="4" w:space="0" w:color="A5644E" w:themeColor="accent2"/>
          <w:bottom w:val="single" w:sz="4" w:space="0" w:color="A5644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644E" w:themeColor="accent2"/>
          <w:left w:val="nil"/>
        </w:tcBorders>
      </w:tcPr>
    </w:tblStylePr>
    <w:tblStylePr w:type="swCell">
      <w:tblPr/>
      <w:tcPr>
        <w:tcBorders>
          <w:top w:val="double" w:sz="4" w:space="0" w:color="A5644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58B80" w:themeColor="accent3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8B80" w:themeColor="accent3"/>
          <w:right w:val="single" w:sz="4" w:space="0" w:color="B58B80" w:themeColor="accent3"/>
        </w:tcBorders>
      </w:tcPr>
    </w:tblStylePr>
    <w:tblStylePr w:type="band1Horz">
      <w:tblPr/>
      <w:tcPr>
        <w:tcBorders>
          <w:top w:val="single" w:sz="4" w:space="0" w:color="B58B80" w:themeColor="accent3"/>
          <w:bottom w:val="single" w:sz="4" w:space="0" w:color="B58B8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8B80" w:themeColor="accent3"/>
          <w:left w:val="nil"/>
        </w:tcBorders>
      </w:tcPr>
    </w:tblStylePr>
    <w:tblStylePr w:type="swCell">
      <w:tblPr/>
      <w:tcPr>
        <w:tcBorders>
          <w:top w:val="double" w:sz="4" w:space="0" w:color="B58B8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3986D" w:themeColor="accent4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986D" w:themeColor="accent4"/>
          <w:right w:val="single" w:sz="4" w:space="0" w:color="C3986D" w:themeColor="accent4"/>
        </w:tcBorders>
      </w:tcPr>
    </w:tblStylePr>
    <w:tblStylePr w:type="band1Horz">
      <w:tblPr/>
      <w:tcPr>
        <w:tcBorders>
          <w:top w:val="single" w:sz="4" w:space="0" w:color="C3986D" w:themeColor="accent4"/>
          <w:bottom w:val="single" w:sz="4" w:space="0" w:color="C398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986D" w:themeColor="accent4"/>
          <w:left w:val="nil"/>
        </w:tcBorders>
      </w:tcPr>
    </w:tblStylePr>
    <w:tblStylePr w:type="swCell">
      <w:tblPr/>
      <w:tcPr>
        <w:tcBorders>
          <w:top w:val="double" w:sz="4" w:space="0" w:color="C3986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19574" w:themeColor="accent5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9574" w:themeColor="accent5"/>
          <w:right w:val="single" w:sz="4" w:space="0" w:color="A19574" w:themeColor="accent5"/>
        </w:tcBorders>
      </w:tcPr>
    </w:tblStylePr>
    <w:tblStylePr w:type="band1Horz">
      <w:tblPr/>
      <w:tcPr>
        <w:tcBorders>
          <w:top w:val="single" w:sz="4" w:space="0" w:color="A19574" w:themeColor="accent5"/>
          <w:bottom w:val="single" w:sz="4" w:space="0" w:color="A1957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9574" w:themeColor="accent5"/>
          <w:left w:val="nil"/>
        </w:tcBorders>
      </w:tcPr>
    </w:tblStylePr>
    <w:tblStylePr w:type="swCell">
      <w:tblPr/>
      <w:tcPr>
        <w:tcBorders>
          <w:top w:val="double" w:sz="4" w:space="0" w:color="A1957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17529" w:themeColor="accent6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7529" w:themeColor="accent6"/>
          <w:right w:val="single" w:sz="4" w:space="0" w:color="C17529" w:themeColor="accent6"/>
        </w:tcBorders>
      </w:tcPr>
    </w:tblStylePr>
    <w:tblStylePr w:type="band1Horz">
      <w:tblPr/>
      <w:tcPr>
        <w:tcBorders>
          <w:top w:val="single" w:sz="4" w:space="0" w:color="C17529" w:themeColor="accent6"/>
          <w:bottom w:val="single" w:sz="4" w:space="0" w:color="C1752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7529" w:themeColor="accent6"/>
          <w:left w:val="nil"/>
        </w:tcBorders>
      </w:tcPr>
    </w:tblStylePr>
    <w:tblStylePr w:type="swCell">
      <w:tblPr/>
      <w:tcPr>
        <w:tcBorders>
          <w:top w:val="double" w:sz="4" w:space="0" w:color="C1752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tblBorders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644E" w:themeColor="accent2"/>
        <w:left w:val="single" w:sz="24" w:space="0" w:color="A5644E" w:themeColor="accent2"/>
        <w:bottom w:val="single" w:sz="24" w:space="0" w:color="A5644E" w:themeColor="accent2"/>
        <w:right w:val="single" w:sz="24" w:space="0" w:color="A5644E" w:themeColor="accent2"/>
      </w:tblBorders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8B80" w:themeColor="accent3"/>
        <w:left w:val="single" w:sz="24" w:space="0" w:color="B58B80" w:themeColor="accent3"/>
        <w:bottom w:val="single" w:sz="24" w:space="0" w:color="B58B80" w:themeColor="accent3"/>
        <w:right w:val="single" w:sz="24" w:space="0" w:color="B58B80" w:themeColor="accent3"/>
      </w:tblBorders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986D" w:themeColor="accent4"/>
        <w:left w:val="single" w:sz="24" w:space="0" w:color="C3986D" w:themeColor="accent4"/>
        <w:bottom w:val="single" w:sz="24" w:space="0" w:color="C3986D" w:themeColor="accent4"/>
        <w:right w:val="single" w:sz="24" w:space="0" w:color="C3986D" w:themeColor="accent4"/>
      </w:tblBorders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9574" w:themeColor="accent5"/>
        <w:left w:val="single" w:sz="24" w:space="0" w:color="A19574" w:themeColor="accent5"/>
        <w:bottom w:val="single" w:sz="24" w:space="0" w:color="A19574" w:themeColor="accent5"/>
        <w:right w:val="single" w:sz="24" w:space="0" w:color="A19574" w:themeColor="accent5"/>
      </w:tblBorders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7529" w:themeColor="accent6"/>
        <w:left w:val="single" w:sz="24" w:space="0" w:color="C17529" w:themeColor="accent6"/>
        <w:bottom w:val="single" w:sz="24" w:space="0" w:color="C17529" w:themeColor="accent6"/>
        <w:right w:val="single" w:sz="24" w:space="0" w:color="C17529" w:themeColor="accent6"/>
      </w:tblBorders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0A22E" w:themeColor="accent1"/>
        <w:bottom w:val="single" w:sz="4" w:space="0" w:color="F0A2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2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A5644E" w:themeColor="accent2"/>
        <w:bottom w:val="single" w:sz="4" w:space="0" w:color="A5644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5644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B58B80" w:themeColor="accent3"/>
        <w:bottom w:val="single" w:sz="4" w:space="0" w:color="B58B8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58B8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C3986D" w:themeColor="accent4"/>
        <w:bottom w:val="single" w:sz="4" w:space="0" w:color="C398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398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A19574" w:themeColor="accent5"/>
        <w:bottom w:val="single" w:sz="4" w:space="0" w:color="A1957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1957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C17529" w:themeColor="accent6"/>
        <w:bottom w:val="single" w:sz="4" w:space="0" w:color="C1752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752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2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2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2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2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644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644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644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644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8B8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8B8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8B8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8B8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98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98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98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98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957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957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957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957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752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752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752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752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B12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B127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2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2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3B127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27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27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277"/>
  </w:style>
  <w:style w:type="character" w:styleId="PageNumber">
    <w:name w:val="page number"/>
    <w:basedOn w:val="DefaultParagraphFont"/>
    <w:uiPriority w:val="99"/>
    <w:semiHidden/>
    <w:unhideWhenUsed/>
    <w:rsid w:val="003B1277"/>
  </w:style>
  <w:style w:type="table" w:styleId="PlainTable1">
    <w:name w:val="Plain Table 1"/>
    <w:basedOn w:val="TableNormal"/>
    <w:uiPriority w:val="41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B127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B12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B127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B127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B1277"/>
  </w:style>
  <w:style w:type="paragraph" w:styleId="Signature">
    <w:name w:val="Signature"/>
    <w:basedOn w:val="Normal"/>
    <w:link w:val="SignatureChar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B1277"/>
  </w:style>
  <w:style w:type="character" w:styleId="Strong">
    <w:name w:val="Strong"/>
    <w:basedOn w:val="DefaultParagraphFont"/>
    <w:uiPriority w:val="22"/>
    <w:semiHidden/>
    <w:unhideWhenUsed/>
    <w:qFormat/>
    <w:rsid w:val="00B92280"/>
    <w:rPr>
      <w:b/>
      <w:bCs/>
      <w:color w:val="3A2C24" w:themeColor="text2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27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27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2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2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2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2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2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2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2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2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2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2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2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2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2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2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2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B12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B12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2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2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2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2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27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277"/>
  </w:style>
  <w:style w:type="table" w:styleId="TableProfessional">
    <w:name w:val="Table Professional"/>
    <w:basedOn w:val="TableNormal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2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2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2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2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922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2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92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922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922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922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922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922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922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9228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280"/>
    <w:pPr>
      <w:spacing w:before="240"/>
      <w:contextualSpacing w:val="0"/>
      <w:outlineLvl w:val="9"/>
    </w:pPr>
    <w:rPr>
      <w:color w:val="855309" w:themeColor="accent1" w:themeShade="80"/>
      <w:sz w:val="32"/>
      <w:szCs w:val="32"/>
    </w:rPr>
  </w:style>
  <w:style w:type="paragraph" w:customStyle="1" w:styleId="EventName">
    <w:name w:val="Event Name"/>
    <w:basedOn w:val="Normal"/>
    <w:uiPriority w:val="4"/>
    <w:qFormat/>
    <w:rsid w:val="00545036"/>
    <w:pPr>
      <w:spacing w:before="0"/>
    </w:pPr>
    <w:rPr>
      <w:i/>
      <w:sz w:val="24"/>
    </w:rPr>
  </w:style>
  <w:style w:type="paragraph" w:customStyle="1" w:styleId="Image">
    <w:name w:val="Image"/>
    <w:basedOn w:val="Normal"/>
    <w:uiPriority w:val="2"/>
    <w:qFormat/>
    <w:rsid w:val="002226A8"/>
    <w:pPr>
      <w:spacing w:before="0" w:after="120" w:line="240" w:lineRule="auto"/>
      <w:jc w:val="right"/>
    </w:pPr>
  </w:style>
  <w:style w:type="character" w:customStyle="1" w:styleId="ng-binding">
    <w:name w:val="ng-binding"/>
    <w:basedOn w:val="DefaultParagraphFont"/>
    <w:rsid w:val="00700B42"/>
  </w:style>
  <w:style w:type="paragraph" w:customStyle="1" w:styleId="ingredients-item">
    <w:name w:val="ingredients-item"/>
    <w:basedOn w:val="Normal"/>
    <w:rsid w:val="007B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ingredients-item-name">
    <w:name w:val="ingredients-item-name"/>
    <w:basedOn w:val="DefaultParagraphFont"/>
    <w:rsid w:val="007B61E4"/>
  </w:style>
  <w:style w:type="character" w:styleId="Emphasis">
    <w:name w:val="Emphasis"/>
    <w:basedOn w:val="DefaultParagraphFont"/>
    <w:uiPriority w:val="20"/>
    <w:qFormat/>
    <w:rsid w:val="00A51A68"/>
    <w:rPr>
      <w:i/>
      <w:iCs/>
    </w:rPr>
  </w:style>
  <w:style w:type="paragraph" w:customStyle="1" w:styleId="wprm-recipe-ingredient">
    <w:name w:val="wprm-recipe-ingredient"/>
    <w:basedOn w:val="Normal"/>
    <w:rsid w:val="00A5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wprm-recipe-ingredient-amount">
    <w:name w:val="wprm-recipe-ingredient-amount"/>
    <w:basedOn w:val="DefaultParagraphFont"/>
    <w:rsid w:val="00A51A68"/>
  </w:style>
  <w:style w:type="character" w:customStyle="1" w:styleId="wprm-recipe-ingredient-unit">
    <w:name w:val="wprm-recipe-ingredient-unit"/>
    <w:basedOn w:val="DefaultParagraphFont"/>
    <w:rsid w:val="00A51A68"/>
  </w:style>
  <w:style w:type="character" w:customStyle="1" w:styleId="wprm-recipe-ingredient-name">
    <w:name w:val="wprm-recipe-ingredient-name"/>
    <w:basedOn w:val="DefaultParagraphFont"/>
    <w:rsid w:val="00A51A68"/>
  </w:style>
  <w:style w:type="character" w:customStyle="1" w:styleId="wprm-checkbox-container">
    <w:name w:val="wprm-checkbox-container"/>
    <w:basedOn w:val="DefaultParagraphFont"/>
    <w:rsid w:val="00A51A68"/>
  </w:style>
  <w:style w:type="character" w:customStyle="1" w:styleId="sr-only">
    <w:name w:val="sr-only"/>
    <w:basedOn w:val="DefaultParagraphFont"/>
    <w:rsid w:val="00A51A68"/>
  </w:style>
  <w:style w:type="character" w:customStyle="1" w:styleId="wprm-recipe-ingredient-notes">
    <w:name w:val="wprm-recipe-ingredient-notes"/>
    <w:basedOn w:val="DefaultParagraphFont"/>
    <w:rsid w:val="00A51A68"/>
  </w:style>
  <w:style w:type="character" w:customStyle="1" w:styleId="v6ytv">
    <w:name w:val="v6ytv"/>
    <w:basedOn w:val="DefaultParagraphFont"/>
    <w:rsid w:val="00A51A68"/>
  </w:style>
  <w:style w:type="character" w:customStyle="1" w:styleId="abs">
    <w:name w:val="abs"/>
    <w:basedOn w:val="DefaultParagraphFont"/>
    <w:rsid w:val="00A51A68"/>
  </w:style>
  <w:style w:type="character" w:customStyle="1" w:styleId="pdv">
    <w:name w:val="pdv"/>
    <w:basedOn w:val="DefaultParagraphFont"/>
    <w:rsid w:val="00A51A68"/>
  </w:style>
  <w:style w:type="paragraph" w:customStyle="1" w:styleId="clearfix">
    <w:name w:val="clearfix"/>
    <w:basedOn w:val="Normal"/>
    <w:rsid w:val="0082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640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79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485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98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0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60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358758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15633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64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041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96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70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52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1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176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2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0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7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621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598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05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121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521252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1919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981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74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516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33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41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256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565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99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927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41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80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495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457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136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424062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230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67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41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7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64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47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588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94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48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1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32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55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1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35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839033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30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49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970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37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16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85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988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1030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582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78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86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96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5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2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46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936934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1660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52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239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1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95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08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941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1213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31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0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92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497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85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20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46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256546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2080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21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5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23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87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9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65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1279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03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466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60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9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73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29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914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405121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900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24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505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94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1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07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84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129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3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50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608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94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904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3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03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54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142146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9251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7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74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97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25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88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1566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82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11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00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40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29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251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462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718769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446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18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93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301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441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01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13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  <w:div w:id="1880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448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03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098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0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67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829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632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1466321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  <w:div w:id="2025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219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783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90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329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27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  <w:div w:id="1598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EEEEE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footer" Target="footer1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control" Target="activeX/activeX14.xml"/><Relationship Id="rId32" Type="http://schemas.openxmlformats.org/officeDocument/2006/relationships/hyperlink" Target="https://hebbarskitchen.com/homemade-garam-masala-powder-recipe/" TargetMode="Externa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10" Type="http://schemas.openxmlformats.org/officeDocument/2006/relationships/image" Target="media/image2.wmf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YA\AppData\Roaming\Microsoft\Templates\Event%20menu%20(Simple%20design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B1B1514-4F1B-4466-813A-056AC5A17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81C9-980C-4047-8B62-E9E38AB8A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48B45-0EBC-4B2B-87A3-9F468E76DDB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menu (Simple design)</Template>
  <TotalTime>0</TotalTime>
  <Pages>13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2022-02-25T15:32:00Z</dcterms:created>
  <dcterms:modified xsi:type="dcterms:W3CDTF">2022-02-25T17:34:00Z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